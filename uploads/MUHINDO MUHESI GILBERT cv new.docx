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E92A" w14:textId="77777777" w:rsidR="00407B3F" w:rsidRDefault="00407B3F" w:rsidP="00BB6070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90"/>
        <w:gridCol w:w="360"/>
        <w:gridCol w:w="1710"/>
        <w:gridCol w:w="5390"/>
      </w:tblGrid>
      <w:tr w:rsidR="00657425" w14:paraId="4C2156AE" w14:textId="77777777" w:rsidTr="00EA2C19">
        <w:trPr>
          <w:trHeight w:val="107"/>
        </w:trPr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776DD8C1" w14:textId="77777777" w:rsidR="00657425" w:rsidRPr="00B10F35" w:rsidRDefault="00657425" w:rsidP="00BB6070"/>
        </w:tc>
      </w:tr>
      <w:tr w:rsidR="00657425" w:rsidRPr="005566F8" w14:paraId="79FBDE2B" w14:textId="77777777" w:rsidTr="00EA2C19">
        <w:trPr>
          <w:trHeight w:val="1755"/>
        </w:trPr>
        <w:tc>
          <w:tcPr>
            <w:tcW w:w="9350" w:type="dxa"/>
            <w:gridSpan w:val="4"/>
            <w:vAlign w:val="center"/>
          </w:tcPr>
          <w:p w14:paraId="360720B6" w14:textId="325337C1" w:rsidR="00657425" w:rsidRPr="005566F8" w:rsidRDefault="006657D8" w:rsidP="00EA2C19">
            <w:pPr>
              <w:pStyle w:val="Name"/>
              <w:rPr>
                <w:lang w:val="fr-CD"/>
              </w:rPr>
            </w:pPr>
            <w:r w:rsidRPr="005566F8">
              <w:rPr>
                <w:lang w:val="fr-CD"/>
              </w:rPr>
              <w:t>MUHINDO MUHESI GILBERT</w:t>
            </w:r>
          </w:p>
          <w:p w14:paraId="3E50C01F" w14:textId="3AE7471E" w:rsidR="005566F8" w:rsidRDefault="006657D8" w:rsidP="005718A0">
            <w:pPr>
              <w:pStyle w:val="Professionaltitle"/>
              <w:rPr>
                <w:lang w:val="fr-CD"/>
              </w:rPr>
            </w:pPr>
            <w:r w:rsidRPr="005566F8">
              <w:rPr>
                <w:lang w:val="fr-CD"/>
              </w:rPr>
              <w:t>iNGENIEUR AGRONOME</w:t>
            </w:r>
          </w:p>
          <w:p w14:paraId="7CCF8C96" w14:textId="77777777" w:rsidR="005566F8" w:rsidRPr="005566F8" w:rsidRDefault="005566F8" w:rsidP="005718A0">
            <w:pPr>
              <w:pStyle w:val="Professionaltitle"/>
              <w:rPr>
                <w:lang w:val="fr-CD"/>
              </w:rPr>
            </w:pPr>
          </w:p>
          <w:p w14:paraId="4A7EB53E" w14:textId="331CBDA1" w:rsidR="005566F8" w:rsidRPr="005566F8" w:rsidRDefault="00112229" w:rsidP="005718A0">
            <w:pPr>
              <w:pStyle w:val="Professionaltitle"/>
              <w:rPr>
                <w:sz w:val="16"/>
                <w:szCs w:val="16"/>
                <w:lang w:val="fr-CD"/>
              </w:rPr>
            </w:pPr>
            <w:r>
              <w:rPr>
                <w:caps w:val="0"/>
                <w:sz w:val="16"/>
                <w:szCs w:val="16"/>
                <w:lang w:val="fr-CD"/>
              </w:rPr>
              <w:t>C</w:t>
            </w:r>
            <w:r w:rsidRPr="005566F8">
              <w:rPr>
                <w:caps w:val="0"/>
                <w:sz w:val="16"/>
                <w:szCs w:val="16"/>
                <w:lang w:val="fr-CD"/>
              </w:rPr>
              <w:t>ontacts :</w:t>
            </w:r>
            <w:r w:rsidR="005566F8" w:rsidRPr="005566F8">
              <w:rPr>
                <w:caps w:val="0"/>
                <w:sz w:val="16"/>
                <w:szCs w:val="16"/>
                <w:lang w:val="fr-CD"/>
              </w:rPr>
              <w:t xml:space="preserve"> +243977864393, </w:t>
            </w:r>
            <w:r w:rsidRPr="005566F8">
              <w:rPr>
                <w:caps w:val="0"/>
                <w:sz w:val="16"/>
                <w:szCs w:val="16"/>
                <w:lang w:val="fr-CD"/>
              </w:rPr>
              <w:t>Email :</w:t>
            </w:r>
            <w:r w:rsidR="005566F8" w:rsidRPr="005566F8">
              <w:rPr>
                <w:caps w:val="0"/>
                <w:sz w:val="16"/>
                <w:szCs w:val="16"/>
                <w:lang w:val="fr-CD"/>
              </w:rPr>
              <w:t xml:space="preserve"> </w:t>
            </w:r>
            <w:hyperlink r:id="rId10" w:history="1">
              <w:r w:rsidR="005566F8" w:rsidRPr="005566F8">
                <w:rPr>
                  <w:rStyle w:val="Hyperlink"/>
                  <w:caps w:val="0"/>
                  <w:sz w:val="16"/>
                  <w:szCs w:val="16"/>
                  <w:lang w:val="fr-CD"/>
                </w:rPr>
                <w:t>gilbertmuhesi2@gmail.com</w:t>
              </w:r>
            </w:hyperlink>
            <w:r w:rsidR="005566F8" w:rsidRPr="005566F8">
              <w:rPr>
                <w:caps w:val="0"/>
                <w:sz w:val="16"/>
                <w:szCs w:val="16"/>
                <w:lang w:val="fr-CD"/>
              </w:rPr>
              <w:t xml:space="preserve">, Adresse : </w:t>
            </w:r>
            <w:r w:rsidR="005566F8">
              <w:rPr>
                <w:caps w:val="0"/>
                <w:sz w:val="16"/>
                <w:szCs w:val="16"/>
                <w:lang w:val="fr-CD"/>
              </w:rPr>
              <w:t>N</w:t>
            </w:r>
            <w:r w:rsidR="005566F8">
              <w:rPr>
                <w:caps w:val="0"/>
                <w:sz w:val="16"/>
                <w:szCs w:val="16"/>
                <w:vertAlign w:val="superscript"/>
                <w:lang w:val="fr-CD"/>
              </w:rPr>
              <w:t>0</w:t>
            </w:r>
            <w:r w:rsidR="005566F8" w:rsidRPr="005566F8">
              <w:rPr>
                <w:caps w:val="0"/>
                <w:sz w:val="16"/>
                <w:szCs w:val="16"/>
                <w:lang w:val="fr-CD"/>
              </w:rPr>
              <w:t>42 avenu</w:t>
            </w:r>
            <w:r w:rsidR="005566F8">
              <w:rPr>
                <w:caps w:val="0"/>
                <w:sz w:val="16"/>
                <w:szCs w:val="16"/>
                <w:lang w:val="fr-CD"/>
              </w:rPr>
              <w:t>e</w:t>
            </w:r>
            <w:r w:rsidR="005566F8" w:rsidRPr="005566F8">
              <w:rPr>
                <w:caps w:val="0"/>
                <w:sz w:val="16"/>
                <w:szCs w:val="16"/>
                <w:lang w:val="fr-CD"/>
              </w:rPr>
              <w:t xml:space="preserve"> </w:t>
            </w:r>
            <w:r w:rsidR="005566F8">
              <w:rPr>
                <w:caps w:val="0"/>
                <w:sz w:val="16"/>
                <w:szCs w:val="16"/>
                <w:lang w:val="fr-CD"/>
              </w:rPr>
              <w:t>A</w:t>
            </w:r>
            <w:r w:rsidR="005566F8" w:rsidRPr="005566F8">
              <w:rPr>
                <w:caps w:val="0"/>
                <w:sz w:val="16"/>
                <w:szCs w:val="16"/>
                <w:lang w:val="fr-CD"/>
              </w:rPr>
              <w:t xml:space="preserve">mani, </w:t>
            </w:r>
            <w:r w:rsidR="005566F8">
              <w:rPr>
                <w:caps w:val="0"/>
                <w:sz w:val="16"/>
                <w:szCs w:val="16"/>
                <w:lang w:val="fr-CD"/>
              </w:rPr>
              <w:t>Q</w:t>
            </w:r>
            <w:r w:rsidR="005566F8" w:rsidRPr="005566F8">
              <w:rPr>
                <w:caps w:val="0"/>
                <w:sz w:val="16"/>
                <w:szCs w:val="16"/>
                <w:lang w:val="fr-CD"/>
              </w:rPr>
              <w:t xml:space="preserve"> </w:t>
            </w:r>
            <w:proofErr w:type="spellStart"/>
            <w:r w:rsidR="005566F8">
              <w:rPr>
                <w:caps w:val="0"/>
                <w:sz w:val="16"/>
                <w:szCs w:val="16"/>
                <w:lang w:val="fr-CD"/>
              </w:rPr>
              <w:t>M</w:t>
            </w:r>
            <w:r w:rsidR="005566F8" w:rsidRPr="005566F8">
              <w:rPr>
                <w:caps w:val="0"/>
                <w:sz w:val="16"/>
                <w:szCs w:val="16"/>
                <w:lang w:val="fr-CD"/>
              </w:rPr>
              <w:t>abanga</w:t>
            </w:r>
            <w:proofErr w:type="spellEnd"/>
            <w:r w:rsidR="005566F8" w:rsidRPr="005566F8">
              <w:rPr>
                <w:caps w:val="0"/>
                <w:sz w:val="16"/>
                <w:szCs w:val="16"/>
                <w:lang w:val="fr-CD"/>
              </w:rPr>
              <w:t>-</w:t>
            </w:r>
            <w:r w:rsidR="005566F8">
              <w:rPr>
                <w:caps w:val="0"/>
                <w:sz w:val="16"/>
                <w:szCs w:val="16"/>
                <w:lang w:val="fr-CD"/>
              </w:rPr>
              <w:t>S</w:t>
            </w:r>
            <w:r w:rsidR="005566F8" w:rsidRPr="005566F8">
              <w:rPr>
                <w:caps w:val="0"/>
                <w:sz w:val="16"/>
                <w:szCs w:val="16"/>
                <w:lang w:val="fr-CD"/>
              </w:rPr>
              <w:t xml:space="preserve">ud, </w:t>
            </w:r>
            <w:r w:rsidR="005566F8">
              <w:rPr>
                <w:caps w:val="0"/>
                <w:sz w:val="16"/>
                <w:szCs w:val="16"/>
                <w:lang w:val="fr-CD"/>
              </w:rPr>
              <w:t>C</w:t>
            </w:r>
            <w:r w:rsidR="005566F8" w:rsidRPr="005566F8">
              <w:rPr>
                <w:caps w:val="0"/>
                <w:sz w:val="16"/>
                <w:szCs w:val="16"/>
                <w:lang w:val="fr-CD"/>
              </w:rPr>
              <w:t xml:space="preserve"> </w:t>
            </w:r>
            <w:proofErr w:type="spellStart"/>
            <w:r w:rsidR="005566F8">
              <w:rPr>
                <w:caps w:val="0"/>
                <w:sz w:val="16"/>
                <w:szCs w:val="16"/>
                <w:lang w:val="fr-CD"/>
              </w:rPr>
              <w:t>K</w:t>
            </w:r>
            <w:r w:rsidR="005566F8" w:rsidRPr="005566F8">
              <w:rPr>
                <w:caps w:val="0"/>
                <w:sz w:val="16"/>
                <w:szCs w:val="16"/>
                <w:lang w:val="fr-CD"/>
              </w:rPr>
              <w:t>arisimbi</w:t>
            </w:r>
            <w:proofErr w:type="spellEnd"/>
            <w:r w:rsidR="005566F8" w:rsidRPr="005566F8">
              <w:rPr>
                <w:caps w:val="0"/>
                <w:sz w:val="16"/>
                <w:szCs w:val="16"/>
                <w:lang w:val="fr-CD"/>
              </w:rPr>
              <w:t xml:space="preserve">/ </w:t>
            </w:r>
            <w:r w:rsidR="005566F8">
              <w:rPr>
                <w:caps w:val="0"/>
                <w:sz w:val="16"/>
                <w:szCs w:val="16"/>
                <w:lang w:val="fr-CD"/>
              </w:rPr>
              <w:t>G</w:t>
            </w:r>
            <w:r w:rsidR="005566F8" w:rsidRPr="005566F8">
              <w:rPr>
                <w:caps w:val="0"/>
                <w:sz w:val="16"/>
                <w:szCs w:val="16"/>
                <w:lang w:val="fr-CD"/>
              </w:rPr>
              <w:t>oma-</w:t>
            </w:r>
            <w:r w:rsidR="005566F8">
              <w:rPr>
                <w:caps w:val="0"/>
                <w:sz w:val="16"/>
                <w:szCs w:val="16"/>
                <w:lang w:val="fr-CD"/>
              </w:rPr>
              <w:t>RDC</w:t>
            </w:r>
          </w:p>
        </w:tc>
      </w:tr>
      <w:tr w:rsidR="00EA2C19" w:rsidRPr="005566F8" w14:paraId="2BEC968B" w14:textId="77777777" w:rsidTr="00EA2C19">
        <w:trPr>
          <w:trHeight w:val="80"/>
        </w:trPr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4E86FEDF" w14:textId="77777777" w:rsidR="00EA2C19" w:rsidRPr="005566F8" w:rsidRDefault="00EA2C19" w:rsidP="00BB6070">
            <w:pPr>
              <w:rPr>
                <w:lang w:val="fr-CD"/>
              </w:rPr>
            </w:pPr>
          </w:p>
        </w:tc>
      </w:tr>
      <w:tr w:rsidR="00EA2C19" w:rsidRPr="005566F8" w14:paraId="029F0AFC" w14:textId="77777777" w:rsidTr="00EA2C19">
        <w:trPr>
          <w:trHeight w:val="305"/>
        </w:trPr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2E580AB2" w14:textId="77777777" w:rsidR="00EA2C19" w:rsidRPr="005566F8" w:rsidRDefault="00EA2C19" w:rsidP="00BB6070">
            <w:pPr>
              <w:rPr>
                <w:lang w:val="fr-CD"/>
              </w:rPr>
            </w:pPr>
          </w:p>
        </w:tc>
      </w:tr>
      <w:tr w:rsidR="00EA2C19" w:rsidRPr="006657D8" w14:paraId="061747EE" w14:textId="77777777" w:rsidTr="00EA2C19">
        <w:trPr>
          <w:trHeight w:val="810"/>
        </w:trPr>
        <w:tc>
          <w:tcPr>
            <w:tcW w:w="1890" w:type="dxa"/>
          </w:tcPr>
          <w:p w14:paraId="2A75217E" w14:textId="166497F1" w:rsidR="00EA2C19" w:rsidRPr="00B10F35" w:rsidRDefault="006657D8" w:rsidP="005718A0">
            <w:pPr>
              <w:pStyle w:val="Heading1"/>
            </w:pPr>
            <w:r>
              <w:t>Objectif</w:t>
            </w:r>
          </w:p>
        </w:tc>
        <w:tc>
          <w:tcPr>
            <w:tcW w:w="360" w:type="dxa"/>
          </w:tcPr>
          <w:p w14:paraId="6A929E3D" w14:textId="77777777" w:rsidR="00EA2C19" w:rsidRPr="00B10F35" w:rsidRDefault="00EA2C19" w:rsidP="00EA2C19"/>
        </w:tc>
        <w:tc>
          <w:tcPr>
            <w:tcW w:w="7100" w:type="dxa"/>
            <w:gridSpan w:val="2"/>
          </w:tcPr>
          <w:p w14:paraId="15CD753C" w14:textId="59689D9E" w:rsidR="00EA2C19" w:rsidRPr="006657D8" w:rsidRDefault="006745F8" w:rsidP="005718A0">
            <w:pPr>
              <w:rPr>
                <w:lang w:val="fr-CD"/>
              </w:rPr>
            </w:pPr>
            <w:r>
              <w:rPr>
                <w:lang w:val="fr-CD"/>
              </w:rPr>
              <w:t>Avec une licence</w:t>
            </w:r>
            <w:r w:rsidR="006657D8" w:rsidRPr="006657D8">
              <w:rPr>
                <w:lang w:val="fr-CD"/>
              </w:rPr>
              <w:t xml:space="preserve"> </w:t>
            </w:r>
            <w:r w:rsidR="00E64361" w:rsidRPr="006657D8">
              <w:rPr>
                <w:lang w:val="fr-CD"/>
              </w:rPr>
              <w:t>en sciences</w:t>
            </w:r>
            <w:r w:rsidR="006657D8" w:rsidRPr="006657D8">
              <w:rPr>
                <w:lang w:val="fr-CD"/>
              </w:rPr>
              <w:t xml:space="preserve"> agronomiques, </w:t>
            </w:r>
            <w:r>
              <w:rPr>
                <w:lang w:val="fr-CD"/>
              </w:rPr>
              <w:t>spécialisation</w:t>
            </w:r>
            <w:r w:rsidR="006657D8">
              <w:rPr>
                <w:lang w:val="fr-CD"/>
              </w:rPr>
              <w:t xml:space="preserve"> en chimie des industries agricole</w:t>
            </w:r>
            <w:r w:rsidR="00112229">
              <w:rPr>
                <w:lang w:val="fr-CD"/>
              </w:rPr>
              <w:t>s</w:t>
            </w:r>
            <w:r w:rsidR="006657D8">
              <w:rPr>
                <w:lang w:val="fr-CD"/>
              </w:rPr>
              <w:t xml:space="preserve">, </w:t>
            </w:r>
            <w:r>
              <w:rPr>
                <w:lang w:val="fr-CD"/>
              </w:rPr>
              <w:t xml:space="preserve">mes objectifs professionnels se centrent autour de l’apport d’une diversité alimentaire tout en préservant les bonnes pratiques </w:t>
            </w:r>
            <w:r w:rsidR="002D406A">
              <w:rPr>
                <w:lang w:val="fr-CD"/>
              </w:rPr>
              <w:t>de l’hygiène alimentaire</w:t>
            </w:r>
            <w:r>
              <w:rPr>
                <w:lang w:val="fr-CD"/>
              </w:rPr>
              <w:t xml:space="preserve"> </w:t>
            </w:r>
            <w:r w:rsidR="002D406A">
              <w:rPr>
                <w:lang w:val="fr-CD"/>
              </w:rPr>
              <w:t>pour</w:t>
            </w:r>
            <w:r>
              <w:rPr>
                <w:lang w:val="fr-CD"/>
              </w:rPr>
              <w:t xml:space="preserve"> la population</w:t>
            </w:r>
          </w:p>
        </w:tc>
      </w:tr>
      <w:tr w:rsidR="00EA2C19" w:rsidRPr="006657D8" w14:paraId="65D1A57C" w14:textId="77777777" w:rsidTr="00EA2C19">
        <w:trPr>
          <w:trHeight w:val="288"/>
        </w:trPr>
        <w:tc>
          <w:tcPr>
            <w:tcW w:w="1890" w:type="dxa"/>
          </w:tcPr>
          <w:p w14:paraId="462F33BA" w14:textId="77777777" w:rsidR="00EA2C19" w:rsidRPr="006657D8" w:rsidRDefault="00EA2C19" w:rsidP="00EA2C19">
            <w:pPr>
              <w:rPr>
                <w:lang w:val="fr-CD"/>
              </w:rPr>
            </w:pPr>
          </w:p>
        </w:tc>
        <w:tc>
          <w:tcPr>
            <w:tcW w:w="360" w:type="dxa"/>
          </w:tcPr>
          <w:p w14:paraId="1BE03E3D" w14:textId="77777777" w:rsidR="00EA2C19" w:rsidRPr="006657D8" w:rsidRDefault="00EA2C19" w:rsidP="00EA2C19">
            <w:pPr>
              <w:rPr>
                <w:lang w:val="fr-CD"/>
              </w:rPr>
            </w:pPr>
          </w:p>
        </w:tc>
        <w:tc>
          <w:tcPr>
            <w:tcW w:w="7100" w:type="dxa"/>
            <w:gridSpan w:val="2"/>
            <w:tcBorders>
              <w:bottom w:val="single" w:sz="4" w:space="0" w:color="auto"/>
            </w:tcBorders>
          </w:tcPr>
          <w:p w14:paraId="04C07192" w14:textId="77777777" w:rsidR="00EA2C19" w:rsidRPr="006657D8" w:rsidRDefault="00EA2C19" w:rsidP="00EA2C19">
            <w:pPr>
              <w:rPr>
                <w:lang w:val="fr-CD"/>
              </w:rPr>
            </w:pPr>
          </w:p>
        </w:tc>
      </w:tr>
      <w:tr w:rsidR="00EA2C19" w:rsidRPr="006657D8" w14:paraId="4A41DE18" w14:textId="77777777" w:rsidTr="00EA2C19">
        <w:trPr>
          <w:trHeight w:val="890"/>
        </w:trPr>
        <w:tc>
          <w:tcPr>
            <w:tcW w:w="1890" w:type="dxa"/>
          </w:tcPr>
          <w:p w14:paraId="36C66FC6" w14:textId="77777777" w:rsidR="00EA2C19" w:rsidRPr="006657D8" w:rsidRDefault="00EA2C19" w:rsidP="00EA2C19">
            <w:pPr>
              <w:rPr>
                <w:lang w:val="fr-CD"/>
              </w:rPr>
            </w:pPr>
          </w:p>
        </w:tc>
        <w:tc>
          <w:tcPr>
            <w:tcW w:w="360" w:type="dxa"/>
          </w:tcPr>
          <w:p w14:paraId="75BABDB7" w14:textId="77777777" w:rsidR="00EA2C19" w:rsidRPr="006657D8" w:rsidRDefault="00EA2C19" w:rsidP="00EA2C19">
            <w:pPr>
              <w:rPr>
                <w:lang w:val="fr-CD"/>
              </w:rPr>
            </w:pPr>
          </w:p>
        </w:tc>
        <w:tc>
          <w:tcPr>
            <w:tcW w:w="7100" w:type="dxa"/>
            <w:gridSpan w:val="2"/>
            <w:tcBorders>
              <w:top w:val="single" w:sz="4" w:space="0" w:color="auto"/>
            </w:tcBorders>
          </w:tcPr>
          <w:p w14:paraId="180D1DED" w14:textId="77777777" w:rsidR="00EA2C19" w:rsidRPr="006657D8" w:rsidRDefault="00EA2C19" w:rsidP="00EA2C19">
            <w:pPr>
              <w:rPr>
                <w:lang w:val="fr-CD"/>
              </w:rPr>
            </w:pPr>
          </w:p>
        </w:tc>
      </w:tr>
      <w:tr w:rsidR="00EA2C19" w:rsidRPr="005566F8" w14:paraId="2B36DD94" w14:textId="77777777" w:rsidTr="00EA2C19">
        <w:trPr>
          <w:trHeight w:val="1350"/>
        </w:trPr>
        <w:tc>
          <w:tcPr>
            <w:tcW w:w="1890" w:type="dxa"/>
          </w:tcPr>
          <w:p w14:paraId="5BF2261E" w14:textId="77777777" w:rsidR="00EA2C19" w:rsidRDefault="00000000" w:rsidP="005718A0">
            <w:pPr>
              <w:pStyle w:val="Heading1"/>
            </w:pPr>
            <w:sdt>
              <w:sdtPr>
                <w:id w:val="-632100731"/>
                <w:placeholder>
                  <w:docPart w:val="2FD867848571441E9AA80B0C08974AB0"/>
                </w:placeholder>
                <w:temporary/>
                <w:showingPlcHdr/>
                <w15:appearance w15:val="hidden"/>
              </w:sdtPr>
              <w:sdtContent>
                <w:r w:rsidR="005718A0" w:rsidRPr="00CB1046">
                  <w:t>Education</w:t>
                </w:r>
              </w:sdtContent>
            </w:sdt>
          </w:p>
        </w:tc>
        <w:tc>
          <w:tcPr>
            <w:tcW w:w="360" w:type="dxa"/>
          </w:tcPr>
          <w:p w14:paraId="73AD4036" w14:textId="77777777" w:rsidR="00EA2C19" w:rsidRPr="00B10F35" w:rsidRDefault="00EA2C19" w:rsidP="00EA2C19"/>
        </w:tc>
        <w:tc>
          <w:tcPr>
            <w:tcW w:w="1710" w:type="dxa"/>
          </w:tcPr>
          <w:p w14:paraId="5885465C" w14:textId="70548811" w:rsidR="00EA2C19" w:rsidRDefault="006745F8" w:rsidP="005718A0">
            <w:r>
              <w:t>2014-2020</w:t>
            </w:r>
          </w:p>
        </w:tc>
        <w:tc>
          <w:tcPr>
            <w:tcW w:w="5390" w:type="dxa"/>
          </w:tcPr>
          <w:p w14:paraId="0BE9233F" w14:textId="1B065D0A" w:rsidR="00EA2C19" w:rsidRPr="006745F8" w:rsidRDefault="00E64361" w:rsidP="00EA2C19">
            <w:pPr>
              <w:pStyle w:val="Heading2"/>
              <w:rPr>
                <w:lang w:val="fr-CD"/>
              </w:rPr>
            </w:pPr>
            <w:r w:rsidRPr="006745F8">
              <w:rPr>
                <w:lang w:val="fr-CD"/>
              </w:rPr>
              <w:t>Université</w:t>
            </w:r>
            <w:r w:rsidR="006745F8" w:rsidRPr="006745F8">
              <w:rPr>
                <w:lang w:val="fr-CD"/>
              </w:rPr>
              <w:t xml:space="preserve"> de Goma</w:t>
            </w:r>
          </w:p>
          <w:p w14:paraId="09F9E9FA" w14:textId="21D3F7E1" w:rsidR="00EA2C19" w:rsidRPr="006745F8" w:rsidRDefault="006745F8" w:rsidP="005718A0">
            <w:pPr>
              <w:pStyle w:val="Heading2"/>
              <w:rPr>
                <w:lang w:val="fr-CD"/>
              </w:rPr>
            </w:pPr>
            <w:r>
              <w:rPr>
                <w:lang w:val="fr-CD"/>
              </w:rPr>
              <w:t>Diplôme d’</w:t>
            </w:r>
            <w:r w:rsidR="00E64361">
              <w:rPr>
                <w:lang w:val="fr-CD"/>
              </w:rPr>
              <w:t>ingénieur</w:t>
            </w:r>
            <w:r>
              <w:rPr>
                <w:lang w:val="fr-CD"/>
              </w:rPr>
              <w:t xml:space="preserve"> en sciences agronomiques, </w:t>
            </w:r>
            <w:r w:rsidR="00E64361">
              <w:rPr>
                <w:lang w:val="fr-CD"/>
              </w:rPr>
              <w:t>département</w:t>
            </w:r>
            <w:r>
              <w:rPr>
                <w:lang w:val="fr-CD"/>
              </w:rPr>
              <w:t xml:space="preserve"> de Chimie et Industries agricoles</w:t>
            </w:r>
          </w:p>
          <w:p w14:paraId="683743F4" w14:textId="0299549C" w:rsidR="00EA2C19" w:rsidRPr="005566F8" w:rsidRDefault="00EA2C19" w:rsidP="006745F8">
            <w:pPr>
              <w:rPr>
                <w:lang w:val="fr-CD"/>
              </w:rPr>
            </w:pPr>
          </w:p>
        </w:tc>
      </w:tr>
      <w:tr w:rsidR="00EA2C19" w:rsidRPr="005566F8" w14:paraId="69A39EEB" w14:textId="77777777" w:rsidTr="00EA2C19">
        <w:trPr>
          <w:trHeight w:val="1260"/>
        </w:trPr>
        <w:tc>
          <w:tcPr>
            <w:tcW w:w="1890" w:type="dxa"/>
          </w:tcPr>
          <w:p w14:paraId="72DF4CDB" w14:textId="77777777" w:rsidR="00EA2C19" w:rsidRPr="005566F8" w:rsidRDefault="00EA2C19" w:rsidP="00EA2C19">
            <w:pPr>
              <w:pStyle w:val="Heading1"/>
              <w:rPr>
                <w:lang w:val="fr-CD"/>
              </w:rPr>
            </w:pPr>
          </w:p>
        </w:tc>
        <w:tc>
          <w:tcPr>
            <w:tcW w:w="360" w:type="dxa"/>
          </w:tcPr>
          <w:p w14:paraId="7B946272" w14:textId="77777777" w:rsidR="00EA2C19" w:rsidRPr="005566F8" w:rsidRDefault="00EA2C19" w:rsidP="00EA2C19">
            <w:pPr>
              <w:rPr>
                <w:lang w:val="fr-CD"/>
              </w:rPr>
            </w:pPr>
          </w:p>
        </w:tc>
        <w:tc>
          <w:tcPr>
            <w:tcW w:w="1710" w:type="dxa"/>
          </w:tcPr>
          <w:p w14:paraId="0691970B" w14:textId="2B3716D6" w:rsidR="00EA2C19" w:rsidRPr="00FE0E52" w:rsidRDefault="006745F8" w:rsidP="00EA2C19">
            <w:r>
              <w:t>2008-2014</w:t>
            </w:r>
          </w:p>
        </w:tc>
        <w:tc>
          <w:tcPr>
            <w:tcW w:w="5390" w:type="dxa"/>
          </w:tcPr>
          <w:p w14:paraId="1A5C3C91" w14:textId="7B3D3FE8" w:rsidR="005718A0" w:rsidRPr="006745F8" w:rsidRDefault="006745F8" w:rsidP="005718A0">
            <w:pPr>
              <w:pStyle w:val="Heading2"/>
              <w:rPr>
                <w:lang w:val="fr-CD"/>
              </w:rPr>
            </w:pPr>
            <w:r w:rsidRPr="006745F8">
              <w:rPr>
                <w:lang w:val="fr-CD"/>
              </w:rPr>
              <w:t xml:space="preserve">Institut </w:t>
            </w:r>
            <w:proofErr w:type="spellStart"/>
            <w:r w:rsidRPr="006745F8">
              <w:rPr>
                <w:lang w:val="fr-CD"/>
              </w:rPr>
              <w:t>Bungulu</w:t>
            </w:r>
            <w:proofErr w:type="spellEnd"/>
            <w:r w:rsidRPr="006745F8">
              <w:rPr>
                <w:lang w:val="fr-CD"/>
              </w:rPr>
              <w:t xml:space="preserve"> Beni</w:t>
            </w:r>
          </w:p>
          <w:p w14:paraId="2E32B056" w14:textId="22F3F3F7" w:rsidR="00EA2C19" w:rsidRPr="006745F8" w:rsidRDefault="006745F8" w:rsidP="006745F8">
            <w:pPr>
              <w:pStyle w:val="Heading2"/>
              <w:rPr>
                <w:lang w:val="fr-CD"/>
              </w:rPr>
            </w:pPr>
            <w:r w:rsidRPr="006745F8">
              <w:rPr>
                <w:lang w:val="fr-CD"/>
              </w:rPr>
              <w:t>Diplôme d’</w:t>
            </w:r>
            <w:r>
              <w:rPr>
                <w:lang w:val="fr-CD"/>
              </w:rPr>
              <w:t>état en section scientifique option Biologie chimie</w:t>
            </w:r>
          </w:p>
        </w:tc>
      </w:tr>
      <w:tr w:rsidR="00AA1202" w:rsidRPr="005566F8" w14:paraId="173EC2D9" w14:textId="77777777" w:rsidTr="00AA1202">
        <w:trPr>
          <w:trHeight w:val="260"/>
        </w:trPr>
        <w:tc>
          <w:tcPr>
            <w:tcW w:w="1890" w:type="dxa"/>
          </w:tcPr>
          <w:p w14:paraId="7C0CDE78" w14:textId="77777777" w:rsidR="00AA1202" w:rsidRPr="005566F8" w:rsidRDefault="00AA1202" w:rsidP="00AA1202">
            <w:pPr>
              <w:rPr>
                <w:lang w:val="fr-CD"/>
              </w:rPr>
            </w:pPr>
          </w:p>
        </w:tc>
        <w:tc>
          <w:tcPr>
            <w:tcW w:w="360" w:type="dxa"/>
          </w:tcPr>
          <w:p w14:paraId="14BF90B7" w14:textId="77777777" w:rsidR="00AA1202" w:rsidRPr="005566F8" w:rsidRDefault="00AA1202" w:rsidP="00EA2C19">
            <w:pPr>
              <w:rPr>
                <w:lang w:val="fr-CD"/>
              </w:rPr>
            </w:pPr>
          </w:p>
        </w:tc>
        <w:tc>
          <w:tcPr>
            <w:tcW w:w="7100" w:type="dxa"/>
            <w:gridSpan w:val="2"/>
            <w:tcBorders>
              <w:top w:val="single" w:sz="4" w:space="0" w:color="auto"/>
            </w:tcBorders>
          </w:tcPr>
          <w:p w14:paraId="141F7E58" w14:textId="77777777" w:rsidR="00AA1202" w:rsidRPr="005566F8" w:rsidRDefault="00AA1202" w:rsidP="00AA1202">
            <w:pPr>
              <w:rPr>
                <w:lang w:val="fr-CD"/>
              </w:rPr>
            </w:pPr>
          </w:p>
        </w:tc>
      </w:tr>
      <w:tr w:rsidR="00AA1202" w14:paraId="63B524D3" w14:textId="77777777" w:rsidTr="00AA1202">
        <w:trPr>
          <w:trHeight w:val="513"/>
        </w:trPr>
        <w:tc>
          <w:tcPr>
            <w:tcW w:w="1890" w:type="dxa"/>
          </w:tcPr>
          <w:p w14:paraId="5DC5C03E" w14:textId="61729FED" w:rsidR="00AA1202" w:rsidRPr="00CB1046" w:rsidRDefault="00FD0146" w:rsidP="00533F0B">
            <w:pPr>
              <w:pStyle w:val="Heading1"/>
            </w:pPr>
            <w:r>
              <w:t xml:space="preserve">Experience </w:t>
            </w:r>
            <w:proofErr w:type="spellStart"/>
            <w:r>
              <w:t>Proffessionnelle</w:t>
            </w:r>
            <w:proofErr w:type="spellEnd"/>
          </w:p>
        </w:tc>
        <w:tc>
          <w:tcPr>
            <w:tcW w:w="360" w:type="dxa"/>
          </w:tcPr>
          <w:p w14:paraId="066CFA52" w14:textId="77777777" w:rsidR="00AA1202" w:rsidRPr="00B10F35" w:rsidRDefault="00AA1202" w:rsidP="00EA2C19"/>
        </w:tc>
        <w:tc>
          <w:tcPr>
            <w:tcW w:w="7100" w:type="dxa"/>
            <w:gridSpan w:val="2"/>
          </w:tcPr>
          <w:p w14:paraId="2EE6B4DC" w14:textId="77777777" w:rsidR="00533F0B" w:rsidRPr="003B7BCE" w:rsidRDefault="00533F0B" w:rsidP="00533F0B"/>
        </w:tc>
      </w:tr>
      <w:tr w:rsidR="00AA1202" w:rsidRPr="00FD0146" w14:paraId="52AC7AED" w14:textId="77777777" w:rsidTr="00AA1202">
        <w:trPr>
          <w:trHeight w:val="423"/>
        </w:trPr>
        <w:tc>
          <w:tcPr>
            <w:tcW w:w="1890" w:type="dxa"/>
          </w:tcPr>
          <w:p w14:paraId="3752A8BD" w14:textId="77777777" w:rsidR="00AA1202" w:rsidRPr="00CB1046" w:rsidRDefault="00AA1202" w:rsidP="00AA1202"/>
        </w:tc>
        <w:tc>
          <w:tcPr>
            <w:tcW w:w="360" w:type="dxa"/>
          </w:tcPr>
          <w:p w14:paraId="79203EB0" w14:textId="77777777" w:rsidR="00AA1202" w:rsidRPr="00B10F35" w:rsidRDefault="00AA1202" w:rsidP="00EA2C19"/>
        </w:tc>
        <w:tc>
          <w:tcPr>
            <w:tcW w:w="1710" w:type="dxa"/>
          </w:tcPr>
          <w:p w14:paraId="6511D295" w14:textId="2C95B99A" w:rsidR="00AA1202" w:rsidRPr="00FE0E52" w:rsidRDefault="00FD0146" w:rsidP="00533F0B">
            <w:r>
              <w:t>Juin 2023-Aujourdhui</w:t>
            </w:r>
          </w:p>
        </w:tc>
        <w:tc>
          <w:tcPr>
            <w:tcW w:w="5390" w:type="dxa"/>
          </w:tcPr>
          <w:p w14:paraId="77C886A7" w14:textId="652B0BBE" w:rsidR="00AA1202" w:rsidRPr="003B19FB" w:rsidRDefault="00FD0146" w:rsidP="00AA1202">
            <w:pPr>
              <w:pStyle w:val="Heading2"/>
            </w:pPr>
            <w:r>
              <w:t>Goshen Group SARL</w:t>
            </w:r>
          </w:p>
          <w:p w14:paraId="62E29D6A" w14:textId="51F98565" w:rsidR="00AA1202" w:rsidRDefault="00FD0146" w:rsidP="00AA1202">
            <w:r>
              <w:t xml:space="preserve">Assistant </w:t>
            </w:r>
            <w:r w:rsidR="002D406A" w:rsidRPr="00112229">
              <w:rPr>
                <w:lang w:val="fr-CD"/>
              </w:rPr>
              <w:t>Coordonnateur</w:t>
            </w:r>
            <w:r w:rsidR="002D406A">
              <w:rPr>
                <w:lang w:val="fr-CD"/>
              </w:rPr>
              <w:t xml:space="preserve"> </w:t>
            </w:r>
          </w:p>
          <w:p w14:paraId="7CDD3AB0" w14:textId="012D8CEA" w:rsidR="00FD0146" w:rsidRDefault="00FD0146" w:rsidP="00AA1202">
            <w:pPr>
              <w:rPr>
                <w:lang w:val="fr-CD"/>
              </w:rPr>
            </w:pPr>
            <w:r w:rsidRPr="00FD0146">
              <w:rPr>
                <w:lang w:val="fr-CD"/>
              </w:rPr>
              <w:t>-Coordination des tou</w:t>
            </w:r>
            <w:r>
              <w:rPr>
                <w:lang w:val="fr-CD"/>
              </w:rPr>
              <w:t xml:space="preserve">tes </w:t>
            </w:r>
            <w:r w:rsidR="003C520C">
              <w:rPr>
                <w:lang w:val="fr-CD"/>
              </w:rPr>
              <w:t>activités</w:t>
            </w:r>
            <w:r>
              <w:rPr>
                <w:lang w:val="fr-CD"/>
              </w:rPr>
              <w:t xml:space="preserve"> </w:t>
            </w:r>
            <w:r w:rsidR="003C520C">
              <w:rPr>
                <w:lang w:val="fr-CD"/>
              </w:rPr>
              <w:t>exécutées</w:t>
            </w:r>
            <w:r>
              <w:rPr>
                <w:lang w:val="fr-CD"/>
              </w:rPr>
              <w:t xml:space="preserve"> au niveau de chaque </w:t>
            </w:r>
            <w:r w:rsidR="003C520C">
              <w:rPr>
                <w:lang w:val="fr-CD"/>
              </w:rPr>
              <w:t>département</w:t>
            </w:r>
          </w:p>
          <w:p w14:paraId="038B54E9" w14:textId="2C43BA98" w:rsidR="00FD0146" w:rsidRDefault="00FD0146" w:rsidP="00AA1202">
            <w:pPr>
              <w:rPr>
                <w:lang w:val="fr-CD"/>
              </w:rPr>
            </w:pPr>
            <w:r>
              <w:rPr>
                <w:lang w:val="fr-CD"/>
              </w:rPr>
              <w:t>-Organisation et mobilisation du personnel de prestation</w:t>
            </w:r>
          </w:p>
          <w:p w14:paraId="489C35AA" w14:textId="08F2EB7B" w:rsidR="00FD0146" w:rsidRPr="00FD0146" w:rsidRDefault="00FD0146" w:rsidP="00AA1202">
            <w:pPr>
              <w:rPr>
                <w:lang w:val="fr-CD"/>
              </w:rPr>
            </w:pPr>
            <w:r>
              <w:rPr>
                <w:lang w:val="fr-CD"/>
              </w:rPr>
              <w:t>-Sensibilisation des clients et marketing des services et produits offerts</w:t>
            </w:r>
          </w:p>
          <w:p w14:paraId="2ABDE950" w14:textId="77777777" w:rsidR="00AA1202" w:rsidRPr="00FD0146" w:rsidRDefault="00AA1202" w:rsidP="00533F0B">
            <w:pPr>
              <w:rPr>
                <w:lang w:val="fr-CD"/>
              </w:rPr>
            </w:pPr>
          </w:p>
        </w:tc>
      </w:tr>
      <w:tr w:rsidR="00AA1202" w:rsidRPr="003C520C" w14:paraId="70999272" w14:textId="77777777" w:rsidTr="00AA1202">
        <w:trPr>
          <w:trHeight w:val="423"/>
        </w:trPr>
        <w:tc>
          <w:tcPr>
            <w:tcW w:w="1890" w:type="dxa"/>
          </w:tcPr>
          <w:p w14:paraId="3DF4C046" w14:textId="77777777" w:rsidR="00AA1202" w:rsidRPr="00FD0146" w:rsidRDefault="00AA1202" w:rsidP="00AA1202">
            <w:pPr>
              <w:rPr>
                <w:lang w:val="fr-CD"/>
              </w:rPr>
            </w:pPr>
          </w:p>
        </w:tc>
        <w:tc>
          <w:tcPr>
            <w:tcW w:w="360" w:type="dxa"/>
          </w:tcPr>
          <w:p w14:paraId="7180FFAA" w14:textId="77777777" w:rsidR="00AA1202" w:rsidRPr="00FD0146" w:rsidRDefault="00AA1202" w:rsidP="00EA2C19">
            <w:pPr>
              <w:rPr>
                <w:lang w:val="fr-CD"/>
              </w:rPr>
            </w:pPr>
          </w:p>
        </w:tc>
        <w:tc>
          <w:tcPr>
            <w:tcW w:w="1710" w:type="dxa"/>
          </w:tcPr>
          <w:p w14:paraId="2BB0DF0D" w14:textId="77777777" w:rsidR="00FD0146" w:rsidRDefault="00FD0146" w:rsidP="00EA2C19">
            <w:r>
              <w:t>Avril 2016-</w:t>
            </w:r>
          </w:p>
          <w:p w14:paraId="7CDD0C79" w14:textId="40738B39" w:rsidR="00AA1202" w:rsidRPr="00FE0E52" w:rsidRDefault="00FD0146" w:rsidP="00EA2C19">
            <w:r>
              <w:t>Juin 2023</w:t>
            </w:r>
          </w:p>
        </w:tc>
        <w:tc>
          <w:tcPr>
            <w:tcW w:w="5390" w:type="dxa"/>
          </w:tcPr>
          <w:p w14:paraId="47347791" w14:textId="7ACAC874" w:rsidR="00AA1202" w:rsidRPr="003B19FB" w:rsidRDefault="00FD0146" w:rsidP="00AA1202">
            <w:pPr>
              <w:pStyle w:val="Heading2"/>
            </w:pPr>
            <w:r>
              <w:t>Goshen Group SARL</w:t>
            </w:r>
          </w:p>
          <w:p w14:paraId="42DBC806" w14:textId="07AD400C" w:rsidR="00AA1202" w:rsidRDefault="00FD0146" w:rsidP="00AA1202">
            <w:r>
              <w:t xml:space="preserve">Agent </w:t>
            </w:r>
            <w:proofErr w:type="spellStart"/>
            <w:r>
              <w:t>marketeur</w:t>
            </w:r>
            <w:proofErr w:type="spellEnd"/>
          </w:p>
          <w:p w14:paraId="6CAFCD37" w14:textId="1CF5CFA3" w:rsidR="003C520C" w:rsidRPr="003C520C" w:rsidRDefault="003C520C" w:rsidP="00AA1202">
            <w:pPr>
              <w:rPr>
                <w:lang w:val="fr-CD"/>
              </w:rPr>
            </w:pPr>
            <w:r w:rsidRPr="003C520C">
              <w:rPr>
                <w:lang w:val="fr-CD"/>
              </w:rPr>
              <w:t>-Acqui</w:t>
            </w:r>
            <w:r>
              <w:rPr>
                <w:lang w:val="fr-CD"/>
              </w:rPr>
              <w:t>s</w:t>
            </w:r>
            <w:r w:rsidRPr="003C520C">
              <w:rPr>
                <w:lang w:val="fr-CD"/>
              </w:rPr>
              <w:t>ition des nouveaux marchés d</w:t>
            </w:r>
            <w:r>
              <w:rPr>
                <w:lang w:val="fr-CD"/>
              </w:rPr>
              <w:t>ans le service traiteur</w:t>
            </w:r>
          </w:p>
          <w:p w14:paraId="04955990" w14:textId="77777777" w:rsidR="00AA1202" w:rsidRPr="003C520C" w:rsidRDefault="00AA1202" w:rsidP="00533F0B">
            <w:pPr>
              <w:rPr>
                <w:lang w:val="fr-CD"/>
              </w:rPr>
            </w:pPr>
          </w:p>
        </w:tc>
      </w:tr>
      <w:tr w:rsidR="00AA1202" w:rsidRPr="003C520C" w14:paraId="34BF927B" w14:textId="77777777" w:rsidTr="00AA1202">
        <w:trPr>
          <w:trHeight w:val="675"/>
        </w:trPr>
        <w:tc>
          <w:tcPr>
            <w:tcW w:w="1890" w:type="dxa"/>
          </w:tcPr>
          <w:p w14:paraId="4E9414E7" w14:textId="77777777" w:rsidR="00AA1202" w:rsidRPr="003C520C" w:rsidRDefault="00AA1202" w:rsidP="00AA1202">
            <w:pPr>
              <w:rPr>
                <w:lang w:val="fr-CD"/>
              </w:rPr>
            </w:pPr>
          </w:p>
        </w:tc>
        <w:tc>
          <w:tcPr>
            <w:tcW w:w="360" w:type="dxa"/>
          </w:tcPr>
          <w:p w14:paraId="21F2B491" w14:textId="77777777" w:rsidR="00AA1202" w:rsidRPr="003C520C" w:rsidRDefault="00AA1202" w:rsidP="00EA2C19">
            <w:pPr>
              <w:rPr>
                <w:lang w:val="fr-CD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E39DAE8" w14:textId="77777777" w:rsidR="00AA1202" w:rsidRDefault="003C520C" w:rsidP="00EA2C19">
            <w:proofErr w:type="spellStart"/>
            <w:r>
              <w:t>Aout</w:t>
            </w:r>
            <w:proofErr w:type="spellEnd"/>
            <w:r>
              <w:t xml:space="preserve"> 2021-</w:t>
            </w:r>
          </w:p>
          <w:p w14:paraId="7705DF90" w14:textId="1811ED7D" w:rsidR="003C520C" w:rsidRPr="00FE0E52" w:rsidRDefault="003C520C" w:rsidP="00EA2C19">
            <w:r>
              <w:t xml:space="preserve">Nos </w:t>
            </w:r>
            <w:proofErr w:type="spellStart"/>
            <w:r>
              <w:t>jours</w:t>
            </w:r>
            <w:proofErr w:type="spellEnd"/>
          </w:p>
        </w:tc>
        <w:tc>
          <w:tcPr>
            <w:tcW w:w="5390" w:type="dxa"/>
            <w:tcBorders>
              <w:bottom w:val="single" w:sz="4" w:space="0" w:color="auto"/>
            </w:tcBorders>
          </w:tcPr>
          <w:p w14:paraId="6FFBF22A" w14:textId="685230F0" w:rsidR="003C520C" w:rsidRDefault="003C520C" w:rsidP="003A116D">
            <w:pPr>
              <w:pStyle w:val="Heading2"/>
              <w:rPr>
                <w:lang w:val="fr-CD"/>
              </w:rPr>
            </w:pPr>
            <w:r w:rsidRPr="003C520C">
              <w:rPr>
                <w:lang w:val="fr-CD"/>
              </w:rPr>
              <w:t>Ministère de pêche et élevage</w:t>
            </w:r>
            <w:r>
              <w:rPr>
                <w:lang w:val="fr-CD"/>
              </w:rPr>
              <w:t>,</w:t>
            </w:r>
          </w:p>
          <w:p w14:paraId="375E7CB1" w14:textId="23625D37" w:rsidR="00AA1202" w:rsidRPr="003C520C" w:rsidRDefault="003C520C" w:rsidP="003A116D">
            <w:pPr>
              <w:pStyle w:val="Heading2"/>
              <w:rPr>
                <w:lang w:val="fr-CD"/>
              </w:rPr>
            </w:pPr>
            <w:r>
              <w:rPr>
                <w:lang w:val="fr-CD"/>
              </w:rPr>
              <w:t xml:space="preserve"> Division provinciale du Nord-Kivu, Station du port de Goma</w:t>
            </w:r>
          </w:p>
          <w:p w14:paraId="3EE26300" w14:textId="57C5A7C7" w:rsidR="00AA1202" w:rsidRDefault="003C520C" w:rsidP="00AA1202">
            <w:pPr>
              <w:rPr>
                <w:lang w:val="fr-CD"/>
              </w:rPr>
            </w:pPr>
            <w:r w:rsidRPr="003C520C">
              <w:rPr>
                <w:lang w:val="fr-CD"/>
              </w:rPr>
              <w:t>Agent contrôleur des services d</w:t>
            </w:r>
            <w:r>
              <w:rPr>
                <w:lang w:val="fr-CD"/>
              </w:rPr>
              <w:t>e Quarantaine Animale et Halieutique</w:t>
            </w:r>
          </w:p>
          <w:p w14:paraId="5A01244F" w14:textId="4083EEC8" w:rsidR="003C520C" w:rsidRDefault="003C520C" w:rsidP="00AA1202">
            <w:pPr>
              <w:rPr>
                <w:lang w:val="fr-CD"/>
              </w:rPr>
            </w:pPr>
            <w:r>
              <w:rPr>
                <w:lang w:val="fr-CD"/>
              </w:rPr>
              <w:t>-S’assurer de l’hygiène des aliments en circulation</w:t>
            </w:r>
          </w:p>
          <w:p w14:paraId="2F761F91" w14:textId="6359EF34" w:rsidR="003C520C" w:rsidRPr="003C520C" w:rsidRDefault="003C520C" w:rsidP="00AA1202">
            <w:pPr>
              <w:rPr>
                <w:lang w:val="fr-CD"/>
              </w:rPr>
            </w:pPr>
            <w:r>
              <w:rPr>
                <w:lang w:val="fr-CD"/>
              </w:rPr>
              <w:t xml:space="preserve">-Contrôler la mobilité animale </w:t>
            </w:r>
            <w:r w:rsidR="005566F8">
              <w:rPr>
                <w:lang w:val="fr-CD"/>
              </w:rPr>
              <w:t>à</w:t>
            </w:r>
            <w:r>
              <w:rPr>
                <w:lang w:val="fr-CD"/>
              </w:rPr>
              <w:t xml:space="preserve"> l’entrée et sortie de la province</w:t>
            </w:r>
          </w:p>
          <w:p w14:paraId="0DFCC288" w14:textId="77777777" w:rsidR="003A116D" w:rsidRPr="003C520C" w:rsidRDefault="003A116D" w:rsidP="00AA1202">
            <w:pPr>
              <w:rPr>
                <w:lang w:val="fr-CD"/>
              </w:rPr>
            </w:pPr>
          </w:p>
        </w:tc>
      </w:tr>
    </w:tbl>
    <w:p w14:paraId="34633F91" w14:textId="77777777" w:rsidR="00316B56" w:rsidRPr="003C520C" w:rsidRDefault="00316B56" w:rsidP="001D429D">
      <w:pPr>
        <w:rPr>
          <w:lang w:val="fr-CD"/>
        </w:rPr>
      </w:pPr>
    </w:p>
    <w:p w14:paraId="29097EB9" w14:textId="77777777" w:rsidR="00A90527" w:rsidRPr="005566F8" w:rsidRDefault="00A90527" w:rsidP="00E90499">
      <w:pPr>
        <w:rPr>
          <w:lang w:val="fr-CD"/>
        </w:rPr>
      </w:pPr>
    </w:p>
    <w:p w14:paraId="71CE76EC" w14:textId="77777777" w:rsidR="00330A51" w:rsidRPr="005566F8" w:rsidRDefault="00330A51" w:rsidP="001D429D">
      <w:pPr>
        <w:rPr>
          <w:lang w:val="fr-CD"/>
        </w:rPr>
      </w:pPr>
    </w:p>
    <w:p w14:paraId="02210F3D" w14:textId="77777777" w:rsidR="00A90527" w:rsidRPr="005566F8" w:rsidRDefault="00A90527" w:rsidP="001D429D">
      <w:pPr>
        <w:rPr>
          <w:lang w:val="fr-CD"/>
        </w:rPr>
      </w:pPr>
    </w:p>
    <w:p w14:paraId="1E441E95" w14:textId="77777777" w:rsidR="00A90527" w:rsidRPr="005566F8" w:rsidRDefault="00A90527" w:rsidP="001D429D">
      <w:pPr>
        <w:rPr>
          <w:lang w:val="fr-CD"/>
        </w:rPr>
      </w:pPr>
    </w:p>
    <w:p w14:paraId="0D772415" w14:textId="77777777" w:rsidR="00A90527" w:rsidRPr="005566F8" w:rsidRDefault="00A90527" w:rsidP="001D429D">
      <w:pPr>
        <w:rPr>
          <w:lang w:val="fr-CD"/>
        </w:rPr>
      </w:pPr>
    </w:p>
    <w:p w14:paraId="62F2899F" w14:textId="77777777" w:rsidR="00A90527" w:rsidRPr="005566F8" w:rsidRDefault="00A90527" w:rsidP="001D429D">
      <w:pPr>
        <w:rPr>
          <w:lang w:val="fr-CD"/>
        </w:rPr>
      </w:pPr>
    </w:p>
    <w:p w14:paraId="4C362A2F" w14:textId="77777777" w:rsidR="00A90527" w:rsidRPr="005566F8" w:rsidRDefault="00A90527" w:rsidP="001D429D">
      <w:pPr>
        <w:rPr>
          <w:lang w:val="fr-CD"/>
        </w:rPr>
      </w:pPr>
    </w:p>
    <w:p w14:paraId="54FD30BA" w14:textId="77777777" w:rsidR="003E172B" w:rsidRPr="005566F8" w:rsidRDefault="003E172B" w:rsidP="001D429D">
      <w:pPr>
        <w:rPr>
          <w:lang w:val="fr-CD"/>
        </w:rPr>
      </w:pPr>
    </w:p>
    <w:p w14:paraId="10433FBE" w14:textId="77777777" w:rsidR="00230261" w:rsidRPr="005566F8" w:rsidRDefault="00230261" w:rsidP="001D429D">
      <w:pPr>
        <w:rPr>
          <w:lang w:val="fr-CD"/>
        </w:rPr>
      </w:pPr>
    </w:p>
    <w:p w14:paraId="1AD59AA2" w14:textId="77777777" w:rsidR="00251FA2" w:rsidRPr="005566F8" w:rsidRDefault="00251FA2" w:rsidP="001D429D">
      <w:pPr>
        <w:rPr>
          <w:lang w:val="fr-CD"/>
        </w:rPr>
      </w:pPr>
    </w:p>
    <w:p w14:paraId="06F4B9E1" w14:textId="77777777" w:rsidR="00A90527" w:rsidRPr="005566F8" w:rsidRDefault="00A90527" w:rsidP="003E172B">
      <w:pPr>
        <w:rPr>
          <w:lang w:val="fr-CD"/>
        </w:rPr>
      </w:pPr>
    </w:p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1710"/>
        <w:gridCol w:w="5400"/>
      </w:tblGrid>
      <w:tr w:rsidR="009D4C5B" w:rsidRPr="005566F8" w14:paraId="07BEBA71" w14:textId="77777777" w:rsidTr="009D4C5B">
        <w:trPr>
          <w:trHeight w:val="252"/>
        </w:trPr>
        <w:tc>
          <w:tcPr>
            <w:tcW w:w="1885" w:type="dxa"/>
          </w:tcPr>
          <w:p w14:paraId="758B9918" w14:textId="77777777" w:rsidR="009D4C5B" w:rsidRPr="005566F8" w:rsidRDefault="009D4C5B" w:rsidP="000160CF">
            <w:pPr>
              <w:rPr>
                <w:lang w:val="fr-CD"/>
              </w:rPr>
            </w:pPr>
          </w:p>
        </w:tc>
        <w:tc>
          <w:tcPr>
            <w:tcW w:w="360" w:type="dxa"/>
          </w:tcPr>
          <w:p w14:paraId="077D1BF1" w14:textId="77777777" w:rsidR="009D4C5B" w:rsidRPr="005566F8" w:rsidRDefault="009D4C5B" w:rsidP="000160CF">
            <w:pPr>
              <w:rPr>
                <w:lang w:val="fr-CD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5A5A784" w14:textId="77777777" w:rsidR="009D4C5B" w:rsidRPr="005566F8" w:rsidRDefault="009D4C5B" w:rsidP="000160CF">
            <w:pPr>
              <w:rPr>
                <w:lang w:val="fr-CD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1F187149" w14:textId="77777777" w:rsidR="009D4C5B" w:rsidRPr="005566F8" w:rsidRDefault="009D4C5B" w:rsidP="000160CF">
            <w:pPr>
              <w:rPr>
                <w:lang w:val="fr-CD"/>
              </w:rPr>
            </w:pPr>
          </w:p>
        </w:tc>
      </w:tr>
      <w:tr w:rsidR="009D4C5B" w:rsidRPr="005566F8" w14:paraId="41881A4B" w14:textId="77777777" w:rsidTr="009D4C5B">
        <w:trPr>
          <w:trHeight w:val="287"/>
        </w:trPr>
        <w:tc>
          <w:tcPr>
            <w:tcW w:w="1885" w:type="dxa"/>
          </w:tcPr>
          <w:p w14:paraId="3B032804" w14:textId="77777777" w:rsidR="009D4C5B" w:rsidRPr="005566F8" w:rsidRDefault="009D4C5B" w:rsidP="000160CF">
            <w:pPr>
              <w:rPr>
                <w:lang w:val="fr-CD"/>
              </w:rPr>
            </w:pPr>
          </w:p>
        </w:tc>
        <w:tc>
          <w:tcPr>
            <w:tcW w:w="360" w:type="dxa"/>
          </w:tcPr>
          <w:p w14:paraId="0322E651" w14:textId="77777777" w:rsidR="009D4C5B" w:rsidRPr="005566F8" w:rsidRDefault="009D4C5B" w:rsidP="000160CF">
            <w:pPr>
              <w:rPr>
                <w:lang w:val="fr-CD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6CEA6220" w14:textId="77777777" w:rsidR="009D4C5B" w:rsidRPr="005566F8" w:rsidRDefault="009D4C5B" w:rsidP="000160CF">
            <w:pPr>
              <w:rPr>
                <w:lang w:val="fr-CD"/>
              </w:rPr>
            </w:pP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76C36860" w14:textId="77777777" w:rsidR="009D4C5B" w:rsidRPr="005566F8" w:rsidRDefault="009D4C5B" w:rsidP="000160CF">
            <w:pPr>
              <w:rPr>
                <w:lang w:val="fr-CD"/>
              </w:rPr>
            </w:pPr>
          </w:p>
        </w:tc>
      </w:tr>
      <w:tr w:rsidR="009D4C5B" w14:paraId="1CC19D96" w14:textId="77777777" w:rsidTr="009D4C5B">
        <w:tc>
          <w:tcPr>
            <w:tcW w:w="1885" w:type="dxa"/>
          </w:tcPr>
          <w:p w14:paraId="1D658CFC" w14:textId="7DFD4112" w:rsidR="009D4C5B" w:rsidRPr="00CB1046" w:rsidRDefault="00E64361" w:rsidP="00E566CF">
            <w:pPr>
              <w:pStyle w:val="Heading1"/>
            </w:pPr>
            <w:proofErr w:type="spellStart"/>
            <w:r>
              <w:t>Langues</w:t>
            </w:r>
            <w:proofErr w:type="spellEnd"/>
          </w:p>
        </w:tc>
        <w:tc>
          <w:tcPr>
            <w:tcW w:w="360" w:type="dxa"/>
          </w:tcPr>
          <w:p w14:paraId="5BDE5BF0" w14:textId="77777777" w:rsidR="009D4C5B" w:rsidRPr="00CB1046" w:rsidRDefault="009D4C5B" w:rsidP="000160CF"/>
        </w:tc>
        <w:tc>
          <w:tcPr>
            <w:tcW w:w="1710" w:type="dxa"/>
          </w:tcPr>
          <w:p w14:paraId="7C79EF75" w14:textId="39B8A239" w:rsidR="009D4C5B" w:rsidRPr="00FE0E52" w:rsidRDefault="00E64361" w:rsidP="00E566CF">
            <w:proofErr w:type="spellStart"/>
            <w:r>
              <w:t>Français</w:t>
            </w:r>
            <w:proofErr w:type="spellEnd"/>
          </w:p>
        </w:tc>
        <w:tc>
          <w:tcPr>
            <w:tcW w:w="5400" w:type="dxa"/>
          </w:tcPr>
          <w:p w14:paraId="6CE46392" w14:textId="6D3E2539" w:rsidR="009D4C5B" w:rsidRDefault="00E64361" w:rsidP="000160CF">
            <w:r>
              <w:t>Tres bien</w:t>
            </w:r>
          </w:p>
          <w:p w14:paraId="10CCD2DA" w14:textId="77777777" w:rsidR="009D4C5B" w:rsidRPr="00CB1046" w:rsidRDefault="009D4C5B" w:rsidP="000160CF"/>
        </w:tc>
      </w:tr>
      <w:tr w:rsidR="009D4C5B" w14:paraId="5D252A2E" w14:textId="77777777" w:rsidTr="009D4C5B">
        <w:tc>
          <w:tcPr>
            <w:tcW w:w="1885" w:type="dxa"/>
          </w:tcPr>
          <w:p w14:paraId="4AC7334C" w14:textId="77777777" w:rsidR="009D4C5B" w:rsidRPr="00A77208" w:rsidRDefault="009D4C5B" w:rsidP="000160CF"/>
        </w:tc>
        <w:tc>
          <w:tcPr>
            <w:tcW w:w="360" w:type="dxa"/>
          </w:tcPr>
          <w:p w14:paraId="5707C01A" w14:textId="77777777" w:rsidR="009D4C5B" w:rsidRPr="00A77208" w:rsidRDefault="009D4C5B" w:rsidP="000160CF"/>
        </w:tc>
        <w:tc>
          <w:tcPr>
            <w:tcW w:w="1710" w:type="dxa"/>
          </w:tcPr>
          <w:p w14:paraId="11E2DD86" w14:textId="77777777" w:rsidR="009D4C5B" w:rsidRDefault="00E64361" w:rsidP="00E566CF">
            <w:proofErr w:type="spellStart"/>
            <w:r>
              <w:t>Anglais</w:t>
            </w:r>
            <w:proofErr w:type="spellEnd"/>
          </w:p>
          <w:p w14:paraId="40B71247" w14:textId="77777777" w:rsidR="00E64361" w:rsidRDefault="00E64361" w:rsidP="00E566CF"/>
          <w:p w14:paraId="60C89BC8" w14:textId="77777777" w:rsidR="00E64361" w:rsidRDefault="00E64361" w:rsidP="00E566CF">
            <w:r>
              <w:t>Swahili</w:t>
            </w:r>
          </w:p>
          <w:p w14:paraId="13D8DF25" w14:textId="77777777" w:rsidR="00E64361" w:rsidRDefault="00E64361" w:rsidP="00E566CF"/>
          <w:p w14:paraId="5F6188F3" w14:textId="5E15AF5B" w:rsidR="00E64361" w:rsidRPr="00FE0E52" w:rsidRDefault="00E64361" w:rsidP="00E566CF">
            <w:r>
              <w:t>Lingala</w:t>
            </w:r>
          </w:p>
        </w:tc>
        <w:tc>
          <w:tcPr>
            <w:tcW w:w="5400" w:type="dxa"/>
          </w:tcPr>
          <w:p w14:paraId="0F47E39C" w14:textId="53F3970F" w:rsidR="00E64361" w:rsidRDefault="00E64361" w:rsidP="000160CF">
            <w:r>
              <w:t>Bien</w:t>
            </w:r>
            <w:r w:rsidR="009D4C5B" w:rsidRPr="00A77208">
              <w:t xml:space="preserve"> </w:t>
            </w:r>
          </w:p>
          <w:p w14:paraId="199F4EEA" w14:textId="7E67BBA4" w:rsidR="00E64361" w:rsidRDefault="00E64361" w:rsidP="000160CF"/>
          <w:p w14:paraId="64B3E95F" w14:textId="02CFFD4D" w:rsidR="00E64361" w:rsidRDefault="00E64361" w:rsidP="000160CF">
            <w:r>
              <w:t>Tres bien</w:t>
            </w:r>
          </w:p>
          <w:p w14:paraId="548C7AEF" w14:textId="77777777" w:rsidR="009D4C5B" w:rsidRDefault="009D4C5B" w:rsidP="000160CF"/>
          <w:p w14:paraId="2A4CBE16" w14:textId="28507B46" w:rsidR="00E64361" w:rsidRPr="00A77208" w:rsidRDefault="00E64361" w:rsidP="000160CF">
            <w:r>
              <w:t>Bien</w:t>
            </w:r>
          </w:p>
        </w:tc>
      </w:tr>
    </w:tbl>
    <w:p w14:paraId="75D01EE5" w14:textId="77777777" w:rsidR="00381598" w:rsidRPr="005718A0" w:rsidRDefault="00381598" w:rsidP="001D429D"/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1710"/>
        <w:gridCol w:w="5400"/>
      </w:tblGrid>
      <w:tr w:rsidR="00262B6F" w14:paraId="693E2CEC" w14:textId="77777777" w:rsidTr="009D4C5B">
        <w:tc>
          <w:tcPr>
            <w:tcW w:w="1885" w:type="dxa"/>
          </w:tcPr>
          <w:p w14:paraId="4C3E1E84" w14:textId="77777777" w:rsidR="00262B6F" w:rsidRDefault="00262B6F" w:rsidP="00564EBE"/>
        </w:tc>
        <w:tc>
          <w:tcPr>
            <w:tcW w:w="360" w:type="dxa"/>
          </w:tcPr>
          <w:p w14:paraId="06259A61" w14:textId="77777777" w:rsidR="00262B6F" w:rsidRDefault="00262B6F" w:rsidP="00564EBE"/>
        </w:tc>
        <w:tc>
          <w:tcPr>
            <w:tcW w:w="1710" w:type="dxa"/>
            <w:tcBorders>
              <w:bottom w:val="single" w:sz="4" w:space="0" w:color="auto"/>
            </w:tcBorders>
          </w:tcPr>
          <w:p w14:paraId="6BA02858" w14:textId="77777777" w:rsidR="00262B6F" w:rsidRDefault="00262B6F" w:rsidP="00564EBE"/>
        </w:tc>
        <w:tc>
          <w:tcPr>
            <w:tcW w:w="5400" w:type="dxa"/>
            <w:tcBorders>
              <w:bottom w:val="single" w:sz="4" w:space="0" w:color="auto"/>
            </w:tcBorders>
          </w:tcPr>
          <w:p w14:paraId="7A389F24" w14:textId="77777777" w:rsidR="00262B6F" w:rsidRDefault="00262B6F" w:rsidP="00564EBE"/>
        </w:tc>
      </w:tr>
      <w:tr w:rsidR="009D4C5B" w14:paraId="29D12B3B" w14:textId="77777777" w:rsidTr="009D4C5B">
        <w:trPr>
          <w:trHeight w:val="305"/>
        </w:trPr>
        <w:tc>
          <w:tcPr>
            <w:tcW w:w="1885" w:type="dxa"/>
          </w:tcPr>
          <w:p w14:paraId="114E5BE3" w14:textId="77777777" w:rsidR="009D4C5B" w:rsidRDefault="009D4C5B" w:rsidP="00564EBE"/>
        </w:tc>
        <w:tc>
          <w:tcPr>
            <w:tcW w:w="360" w:type="dxa"/>
          </w:tcPr>
          <w:p w14:paraId="0627DA80" w14:textId="77777777" w:rsidR="009D4C5B" w:rsidRDefault="009D4C5B" w:rsidP="00564EBE"/>
        </w:tc>
        <w:tc>
          <w:tcPr>
            <w:tcW w:w="1710" w:type="dxa"/>
            <w:tcBorders>
              <w:top w:val="single" w:sz="4" w:space="0" w:color="auto"/>
            </w:tcBorders>
          </w:tcPr>
          <w:p w14:paraId="41F61B78" w14:textId="77777777" w:rsidR="009D4C5B" w:rsidRDefault="009D4C5B" w:rsidP="00564EBE"/>
        </w:tc>
        <w:tc>
          <w:tcPr>
            <w:tcW w:w="5400" w:type="dxa"/>
            <w:tcBorders>
              <w:top w:val="single" w:sz="4" w:space="0" w:color="auto"/>
            </w:tcBorders>
          </w:tcPr>
          <w:p w14:paraId="1988A290" w14:textId="77777777" w:rsidR="009D4C5B" w:rsidRDefault="009D4C5B" w:rsidP="00564EBE"/>
        </w:tc>
      </w:tr>
      <w:tr w:rsidR="00262B6F" w14:paraId="236BBC16" w14:textId="77777777" w:rsidTr="009D4C5B">
        <w:tc>
          <w:tcPr>
            <w:tcW w:w="1885" w:type="dxa"/>
          </w:tcPr>
          <w:p w14:paraId="587443C2" w14:textId="05759B7F" w:rsidR="00262B6F" w:rsidRPr="00CB1046" w:rsidRDefault="00E64361" w:rsidP="00E566CF">
            <w:pPr>
              <w:pStyle w:val="Heading1"/>
            </w:pPr>
            <w:proofErr w:type="spellStart"/>
            <w:r>
              <w:t>Autres</w:t>
            </w:r>
            <w:proofErr w:type="spellEnd"/>
            <w:r>
              <w:t xml:space="preserve"> Competences</w:t>
            </w:r>
          </w:p>
        </w:tc>
        <w:tc>
          <w:tcPr>
            <w:tcW w:w="360" w:type="dxa"/>
          </w:tcPr>
          <w:p w14:paraId="7F5854B2" w14:textId="77777777" w:rsidR="00262B6F" w:rsidRPr="00CB1046" w:rsidRDefault="00262B6F" w:rsidP="00564EBE"/>
        </w:tc>
        <w:tc>
          <w:tcPr>
            <w:tcW w:w="1710" w:type="dxa"/>
          </w:tcPr>
          <w:p w14:paraId="7AB62E17" w14:textId="5D6B4EC8" w:rsidR="00262B6F" w:rsidRPr="00FE0E52" w:rsidRDefault="00E64361" w:rsidP="00E566CF">
            <w:r>
              <w:t>Informatique</w:t>
            </w:r>
          </w:p>
        </w:tc>
        <w:tc>
          <w:tcPr>
            <w:tcW w:w="5400" w:type="dxa"/>
          </w:tcPr>
          <w:p w14:paraId="3A132B42" w14:textId="0F6A54E9" w:rsidR="00262B6F" w:rsidRDefault="00E64361" w:rsidP="00116BD3">
            <w:r>
              <w:t>M</w:t>
            </w:r>
            <w:r w:rsidR="00112229">
              <w:t>S</w:t>
            </w:r>
            <w:r>
              <w:t xml:space="preserve"> office: Word, power point, Excel</w:t>
            </w:r>
          </w:p>
          <w:p w14:paraId="0C6F430B" w14:textId="77777777" w:rsidR="00116BD3" w:rsidRPr="00CB1046" w:rsidRDefault="00116BD3" w:rsidP="00564EBE"/>
        </w:tc>
      </w:tr>
      <w:tr w:rsidR="00262B6F" w14:paraId="2F6D55E5" w14:textId="77777777" w:rsidTr="009D4C5B">
        <w:tc>
          <w:tcPr>
            <w:tcW w:w="1885" w:type="dxa"/>
          </w:tcPr>
          <w:p w14:paraId="771B6F95" w14:textId="77777777" w:rsidR="00262B6F" w:rsidRPr="00A77208" w:rsidRDefault="00262B6F" w:rsidP="00564EBE"/>
        </w:tc>
        <w:tc>
          <w:tcPr>
            <w:tcW w:w="360" w:type="dxa"/>
          </w:tcPr>
          <w:p w14:paraId="72948DEE" w14:textId="77777777" w:rsidR="00262B6F" w:rsidRPr="00A77208" w:rsidRDefault="00262B6F" w:rsidP="00564EBE"/>
        </w:tc>
        <w:tc>
          <w:tcPr>
            <w:tcW w:w="1710" w:type="dxa"/>
          </w:tcPr>
          <w:p w14:paraId="4815C564" w14:textId="467CF62E" w:rsidR="00262B6F" w:rsidRPr="00FE0E52" w:rsidRDefault="00E64361" w:rsidP="00E566CF">
            <w:r>
              <w:t xml:space="preserve">Arts </w:t>
            </w:r>
            <w:proofErr w:type="spellStart"/>
            <w:r>
              <w:t>Culininaires</w:t>
            </w:r>
            <w:proofErr w:type="spellEnd"/>
          </w:p>
        </w:tc>
        <w:tc>
          <w:tcPr>
            <w:tcW w:w="5400" w:type="dxa"/>
          </w:tcPr>
          <w:p w14:paraId="064276C2" w14:textId="497CD489" w:rsidR="00E566CF" w:rsidRDefault="00E64361" w:rsidP="00E566CF">
            <w:r>
              <w:t xml:space="preserve">Pates </w:t>
            </w:r>
            <w:r w:rsidR="005566F8">
              <w:rPr>
                <w:lang w:val="fr-CD"/>
              </w:rPr>
              <w:t>à</w:t>
            </w:r>
            <w:r>
              <w:t xml:space="preserve"> </w:t>
            </w:r>
            <w:proofErr w:type="spellStart"/>
            <w:r>
              <w:t>tartiner</w:t>
            </w:r>
            <w:proofErr w:type="spellEnd"/>
          </w:p>
          <w:p w14:paraId="3ED29365" w14:textId="77777777" w:rsidR="00262B6F" w:rsidRPr="00A77208" w:rsidRDefault="00E566CF" w:rsidP="00E566CF">
            <w:r w:rsidRPr="00A77208">
              <w:t xml:space="preserve"> </w:t>
            </w:r>
          </w:p>
        </w:tc>
      </w:tr>
    </w:tbl>
    <w:p w14:paraId="2E7B5F8F" w14:textId="77777777" w:rsidR="00A90527" w:rsidRPr="005718A0" w:rsidRDefault="00A90527" w:rsidP="001D429D"/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1710"/>
        <w:gridCol w:w="5400"/>
      </w:tblGrid>
      <w:tr w:rsidR="00A63875" w14:paraId="131BCFC7" w14:textId="77777777" w:rsidTr="009D4C5B">
        <w:tc>
          <w:tcPr>
            <w:tcW w:w="1885" w:type="dxa"/>
          </w:tcPr>
          <w:p w14:paraId="4E0DBDC0" w14:textId="77777777" w:rsidR="00A63875" w:rsidRDefault="00A63875" w:rsidP="00564EBE"/>
        </w:tc>
        <w:tc>
          <w:tcPr>
            <w:tcW w:w="360" w:type="dxa"/>
          </w:tcPr>
          <w:p w14:paraId="00354F90" w14:textId="77777777" w:rsidR="00A63875" w:rsidRDefault="00A63875" w:rsidP="00564EBE"/>
        </w:tc>
        <w:tc>
          <w:tcPr>
            <w:tcW w:w="1710" w:type="dxa"/>
            <w:tcBorders>
              <w:bottom w:val="single" w:sz="4" w:space="0" w:color="auto"/>
            </w:tcBorders>
          </w:tcPr>
          <w:p w14:paraId="1839EE81" w14:textId="77777777" w:rsidR="00A63875" w:rsidRDefault="00A63875" w:rsidP="00564EBE"/>
        </w:tc>
        <w:tc>
          <w:tcPr>
            <w:tcW w:w="5400" w:type="dxa"/>
            <w:tcBorders>
              <w:bottom w:val="single" w:sz="4" w:space="0" w:color="auto"/>
            </w:tcBorders>
          </w:tcPr>
          <w:p w14:paraId="017F7E45" w14:textId="77777777" w:rsidR="00A63875" w:rsidRDefault="00A63875" w:rsidP="00564EBE"/>
        </w:tc>
      </w:tr>
      <w:tr w:rsidR="009D4C5B" w14:paraId="7D54688C" w14:textId="77777777" w:rsidTr="009D4C5B">
        <w:trPr>
          <w:trHeight w:val="287"/>
        </w:trPr>
        <w:tc>
          <w:tcPr>
            <w:tcW w:w="1885" w:type="dxa"/>
          </w:tcPr>
          <w:p w14:paraId="2CFEBF7F" w14:textId="77777777" w:rsidR="009D4C5B" w:rsidRDefault="009D4C5B" w:rsidP="00564EBE"/>
        </w:tc>
        <w:tc>
          <w:tcPr>
            <w:tcW w:w="360" w:type="dxa"/>
          </w:tcPr>
          <w:p w14:paraId="44053722" w14:textId="77777777" w:rsidR="009D4C5B" w:rsidRDefault="009D4C5B" w:rsidP="00564EBE"/>
        </w:tc>
        <w:tc>
          <w:tcPr>
            <w:tcW w:w="1710" w:type="dxa"/>
            <w:tcBorders>
              <w:top w:val="single" w:sz="4" w:space="0" w:color="auto"/>
            </w:tcBorders>
          </w:tcPr>
          <w:p w14:paraId="1720EC5F" w14:textId="77777777" w:rsidR="009D4C5B" w:rsidRDefault="009D4C5B" w:rsidP="00564EBE"/>
        </w:tc>
        <w:tc>
          <w:tcPr>
            <w:tcW w:w="5400" w:type="dxa"/>
            <w:tcBorders>
              <w:top w:val="single" w:sz="4" w:space="0" w:color="auto"/>
            </w:tcBorders>
          </w:tcPr>
          <w:p w14:paraId="6518A3E5" w14:textId="77777777" w:rsidR="009D4C5B" w:rsidRDefault="009D4C5B" w:rsidP="00564EBE"/>
        </w:tc>
      </w:tr>
      <w:tr w:rsidR="00A63875" w14:paraId="448FF36D" w14:textId="77777777" w:rsidTr="009D4C5B">
        <w:tc>
          <w:tcPr>
            <w:tcW w:w="1885" w:type="dxa"/>
          </w:tcPr>
          <w:p w14:paraId="2A3BB354" w14:textId="77777777" w:rsidR="00A63875" w:rsidRPr="00CB1046" w:rsidRDefault="00000000" w:rsidP="00E566CF">
            <w:pPr>
              <w:pStyle w:val="Heading1"/>
            </w:pPr>
            <w:sdt>
              <w:sdtPr>
                <w:id w:val="33083235"/>
                <w:placeholder>
                  <w:docPart w:val="5DEA06878ABD4897BA0195C98A6A44F7"/>
                </w:placeholder>
                <w:temporary/>
                <w:showingPlcHdr/>
                <w15:appearance w15:val="hidden"/>
              </w:sdtPr>
              <w:sdtContent>
                <w:r w:rsidR="00E566CF">
                  <w:t>References</w:t>
                </w:r>
              </w:sdtContent>
            </w:sdt>
          </w:p>
        </w:tc>
        <w:tc>
          <w:tcPr>
            <w:tcW w:w="360" w:type="dxa"/>
          </w:tcPr>
          <w:p w14:paraId="4F5B69B8" w14:textId="77777777" w:rsidR="00A63875" w:rsidRPr="00CB1046" w:rsidRDefault="00A63875" w:rsidP="00564EBE"/>
        </w:tc>
        <w:tc>
          <w:tcPr>
            <w:tcW w:w="1710" w:type="dxa"/>
          </w:tcPr>
          <w:p w14:paraId="00F38746" w14:textId="0EDE259E" w:rsidR="00A63875" w:rsidRPr="00FE0E52" w:rsidRDefault="005566F8" w:rsidP="00E566CF">
            <w:proofErr w:type="spellStart"/>
            <w:r>
              <w:t>Ir</w:t>
            </w:r>
            <w:proofErr w:type="spellEnd"/>
            <w:r>
              <w:t xml:space="preserve"> David Muganza</w:t>
            </w:r>
          </w:p>
        </w:tc>
        <w:tc>
          <w:tcPr>
            <w:tcW w:w="5400" w:type="dxa"/>
          </w:tcPr>
          <w:p w14:paraId="19992A3A" w14:textId="3107DDD6" w:rsidR="009B19C4" w:rsidRPr="005566F8" w:rsidRDefault="005566F8" w:rsidP="009B19C4">
            <w:pPr>
              <w:rPr>
                <w:lang w:val="fr-CD"/>
              </w:rPr>
            </w:pPr>
            <w:r w:rsidRPr="005566F8">
              <w:rPr>
                <w:lang w:val="fr-CD"/>
              </w:rPr>
              <w:t xml:space="preserve">Directeur </w:t>
            </w:r>
            <w:r w:rsidR="00112229" w:rsidRPr="005566F8">
              <w:rPr>
                <w:lang w:val="fr-CD"/>
              </w:rPr>
              <w:t>gérant</w:t>
            </w:r>
            <w:r w:rsidRPr="005566F8">
              <w:rPr>
                <w:lang w:val="fr-CD"/>
              </w:rPr>
              <w:t xml:space="preserve"> de Goshen G</w:t>
            </w:r>
            <w:r>
              <w:rPr>
                <w:lang w:val="fr-CD"/>
              </w:rPr>
              <w:t>roup SARL</w:t>
            </w:r>
          </w:p>
          <w:p w14:paraId="63B00E33" w14:textId="77777777" w:rsidR="00112229" w:rsidRDefault="005566F8" w:rsidP="009B19C4">
            <w:r>
              <w:t>Telephone: +2439</w:t>
            </w:r>
            <w:r w:rsidR="00112229">
              <w:t xml:space="preserve">94104016, </w:t>
            </w:r>
          </w:p>
          <w:p w14:paraId="23F5A37A" w14:textId="02F748CA" w:rsidR="009B19C4" w:rsidRPr="003B19FB" w:rsidRDefault="00112229" w:rsidP="009B19C4">
            <w:r>
              <w:t>Email: davidmuganza@gmail.com</w:t>
            </w:r>
          </w:p>
          <w:p w14:paraId="218D4B56" w14:textId="77777777" w:rsidR="00A63875" w:rsidRPr="00CB1046" w:rsidRDefault="00A63875" w:rsidP="009B19C4"/>
        </w:tc>
      </w:tr>
      <w:tr w:rsidR="00A63875" w14:paraId="7737B80E" w14:textId="77777777" w:rsidTr="009D4C5B">
        <w:tc>
          <w:tcPr>
            <w:tcW w:w="1885" w:type="dxa"/>
          </w:tcPr>
          <w:p w14:paraId="617A823C" w14:textId="77777777" w:rsidR="00A63875" w:rsidRPr="00A77208" w:rsidRDefault="00A63875" w:rsidP="00564EBE"/>
        </w:tc>
        <w:tc>
          <w:tcPr>
            <w:tcW w:w="360" w:type="dxa"/>
          </w:tcPr>
          <w:p w14:paraId="33E33407" w14:textId="77777777" w:rsidR="00A63875" w:rsidRPr="00A77208" w:rsidRDefault="00A63875" w:rsidP="00564EBE"/>
        </w:tc>
        <w:tc>
          <w:tcPr>
            <w:tcW w:w="1710" w:type="dxa"/>
          </w:tcPr>
          <w:p w14:paraId="2E4FD087" w14:textId="600A215C" w:rsidR="00A63875" w:rsidRPr="00FE0E52" w:rsidRDefault="00112229" w:rsidP="00E566CF">
            <w:r>
              <w:t xml:space="preserve">Dr </w:t>
            </w:r>
            <w:proofErr w:type="spellStart"/>
            <w:r>
              <w:t>Mathabu</w:t>
            </w:r>
            <w:proofErr w:type="spellEnd"/>
            <w:r>
              <w:t xml:space="preserve"> Jules</w:t>
            </w:r>
          </w:p>
        </w:tc>
        <w:tc>
          <w:tcPr>
            <w:tcW w:w="5400" w:type="dxa"/>
          </w:tcPr>
          <w:p w14:paraId="46FF98AB" w14:textId="714250FD" w:rsidR="00B45D64" w:rsidRPr="00112229" w:rsidRDefault="00112229" w:rsidP="00B45D64">
            <w:pPr>
              <w:rPr>
                <w:lang w:val="fr-CD"/>
              </w:rPr>
            </w:pPr>
            <w:r w:rsidRPr="00112229">
              <w:rPr>
                <w:lang w:val="fr-CD"/>
              </w:rPr>
              <w:t>Coordonnateur provincial du service d</w:t>
            </w:r>
            <w:r>
              <w:rPr>
                <w:lang w:val="fr-CD"/>
              </w:rPr>
              <w:t xml:space="preserve">e Quarantaine animale et Halieutique (SQAH)/ </w:t>
            </w:r>
            <w:proofErr w:type="spellStart"/>
            <w:r>
              <w:rPr>
                <w:lang w:val="fr-CD"/>
              </w:rPr>
              <w:t>Nord-kivu</w:t>
            </w:r>
            <w:proofErr w:type="spellEnd"/>
          </w:p>
          <w:p w14:paraId="5690B8DA" w14:textId="30DB0EDB" w:rsidR="00E566CF" w:rsidRDefault="00112229" w:rsidP="00E566CF">
            <w:r>
              <w:t>Telephone: +243994489563</w:t>
            </w:r>
          </w:p>
          <w:p w14:paraId="497D56D2" w14:textId="5EF18746" w:rsidR="00112229" w:rsidRPr="003B19FB" w:rsidRDefault="00112229" w:rsidP="00E566CF">
            <w:r>
              <w:t>Email: mjmathabu2016@gmail.com</w:t>
            </w:r>
          </w:p>
          <w:p w14:paraId="09107025" w14:textId="77777777" w:rsidR="00B45D64" w:rsidRPr="003B19FB" w:rsidRDefault="00B45D64" w:rsidP="00B45D64"/>
          <w:p w14:paraId="041E1DCD" w14:textId="77777777" w:rsidR="00A63875" w:rsidRDefault="00A63875" w:rsidP="00564EBE"/>
          <w:p w14:paraId="06347C76" w14:textId="77777777" w:rsidR="00112229" w:rsidRDefault="00112229" w:rsidP="00564EBE"/>
          <w:p w14:paraId="56AAF2F6" w14:textId="77777777" w:rsidR="00112229" w:rsidRPr="00A77208" w:rsidRDefault="00112229" w:rsidP="00564EBE"/>
        </w:tc>
      </w:tr>
    </w:tbl>
    <w:p w14:paraId="19D30A36" w14:textId="6EC9BFBC" w:rsidR="00D05EC7" w:rsidRDefault="00112229" w:rsidP="001D429D">
      <w:pPr>
        <w:rPr>
          <w:lang w:val="fr-CD"/>
        </w:rPr>
      </w:pPr>
      <w:r w:rsidRPr="00112229">
        <w:rPr>
          <w:lang w:val="fr-CD"/>
        </w:rPr>
        <w:t>Je certifie sur mon honneur q</w:t>
      </w:r>
      <w:r>
        <w:rPr>
          <w:lang w:val="fr-CD"/>
        </w:rPr>
        <w:t>ue les renseignements ci-haut fournis sont sincères et exactes</w:t>
      </w:r>
    </w:p>
    <w:p w14:paraId="1AF251D3" w14:textId="77777777" w:rsidR="00112229" w:rsidRDefault="00112229" w:rsidP="001D429D">
      <w:pPr>
        <w:rPr>
          <w:lang w:val="fr-CD"/>
        </w:rPr>
      </w:pPr>
    </w:p>
    <w:p w14:paraId="0C493C72" w14:textId="77777777" w:rsidR="00112229" w:rsidRDefault="00112229" w:rsidP="001D429D">
      <w:pPr>
        <w:rPr>
          <w:lang w:val="fr-CD"/>
        </w:rPr>
      </w:pPr>
    </w:p>
    <w:p w14:paraId="5E5F7F43" w14:textId="77777777" w:rsidR="00112229" w:rsidRDefault="00112229" w:rsidP="001D429D">
      <w:pPr>
        <w:rPr>
          <w:lang w:val="fr-CD"/>
        </w:rPr>
      </w:pPr>
    </w:p>
    <w:p w14:paraId="352DA809" w14:textId="099BF5EC" w:rsidR="00112229" w:rsidRDefault="00112229" w:rsidP="001D429D">
      <w:pPr>
        <w:rPr>
          <w:lang w:val="fr-CD"/>
        </w:rPr>
      </w:pPr>
      <w:r>
        <w:rPr>
          <w:lang w:val="fr-CD"/>
        </w:rPr>
        <w:t xml:space="preserve">Fait </w:t>
      </w:r>
      <w:r w:rsidR="002D406A">
        <w:rPr>
          <w:lang w:val="fr-CD"/>
        </w:rPr>
        <w:t>à</w:t>
      </w:r>
      <w:r>
        <w:rPr>
          <w:lang w:val="fr-CD"/>
        </w:rPr>
        <w:t xml:space="preserve"> Goma, le ……/ ……/ 20………….</w:t>
      </w:r>
    </w:p>
    <w:p w14:paraId="1C82000D" w14:textId="77777777" w:rsidR="00112229" w:rsidRDefault="00112229" w:rsidP="001D429D">
      <w:pPr>
        <w:rPr>
          <w:lang w:val="fr-CD"/>
        </w:rPr>
      </w:pPr>
    </w:p>
    <w:p w14:paraId="788CDF27" w14:textId="77777777" w:rsidR="00112229" w:rsidRDefault="00112229" w:rsidP="001D429D">
      <w:pPr>
        <w:rPr>
          <w:lang w:val="fr-CD"/>
        </w:rPr>
      </w:pPr>
    </w:p>
    <w:p w14:paraId="44198A81" w14:textId="77777777" w:rsidR="00112229" w:rsidRDefault="00112229" w:rsidP="001D429D">
      <w:pPr>
        <w:rPr>
          <w:lang w:val="fr-CD"/>
        </w:rPr>
      </w:pPr>
    </w:p>
    <w:p w14:paraId="4A32EA1E" w14:textId="010FE31D" w:rsidR="00112229" w:rsidRPr="00112229" w:rsidRDefault="00112229" w:rsidP="001D429D">
      <w:pPr>
        <w:rPr>
          <w:lang w:val="fr-CD"/>
        </w:rPr>
      </w:pPr>
      <w:r>
        <w:rPr>
          <w:lang w:val="fr-CD"/>
        </w:rPr>
        <w:t>Gilbert MUHINDO MUHESI</w:t>
      </w:r>
    </w:p>
    <w:sectPr w:rsidR="00112229" w:rsidRPr="00112229" w:rsidSect="00306AAD">
      <w:footerReference w:type="default" r:id="rId11"/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CCC1D" w14:textId="77777777" w:rsidR="00270AE2" w:rsidRDefault="00270AE2" w:rsidP="005A7565">
      <w:r>
        <w:separator/>
      </w:r>
    </w:p>
    <w:p w14:paraId="2C4F3919" w14:textId="77777777" w:rsidR="00270AE2" w:rsidRDefault="00270AE2"/>
  </w:endnote>
  <w:endnote w:type="continuationSeparator" w:id="0">
    <w:p w14:paraId="30787D4D" w14:textId="77777777" w:rsidR="00270AE2" w:rsidRDefault="00270AE2" w:rsidP="005A7565">
      <w:r>
        <w:continuationSeparator/>
      </w:r>
    </w:p>
    <w:p w14:paraId="196BC9F8" w14:textId="77777777" w:rsidR="00270AE2" w:rsidRDefault="00270AE2"/>
  </w:endnote>
  <w:endnote w:type="continuationNotice" w:id="1">
    <w:p w14:paraId="626A3457" w14:textId="77777777" w:rsidR="00270AE2" w:rsidRDefault="00270AE2"/>
    <w:p w14:paraId="1F66D3F6" w14:textId="77777777" w:rsidR="00270AE2" w:rsidRDefault="00270A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1B74" w14:textId="08491732" w:rsidR="00E85944" w:rsidRPr="009A08A4" w:rsidRDefault="00AA1202" w:rsidP="00AA1202">
    <w:pPr>
      <w:pStyle w:val="Footer"/>
      <w:tabs>
        <w:tab w:val="clear" w:pos="8640"/>
        <w:tab w:val="right" w:pos="9360"/>
      </w:tabs>
    </w:pPr>
    <w:r>
      <w:tab/>
    </w:r>
    <w:r>
      <w:tab/>
      <w:t xml:space="preserve"> </w:t>
    </w:r>
    <w:r w:rsidRPr="00533F0B">
      <w:fldChar w:fldCharType="begin"/>
    </w:r>
    <w:r w:rsidRPr="00533F0B">
      <w:instrText xml:space="preserve"> PAGE </w:instrText>
    </w:r>
    <w:r w:rsidRPr="00533F0B">
      <w:fldChar w:fldCharType="separate"/>
    </w:r>
    <w:r w:rsidR="00A95F01">
      <w:rPr>
        <w:noProof/>
      </w:rPr>
      <w:t>3</w:t>
    </w:r>
    <w:r w:rsidRPr="00533F0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2FDFD" w14:textId="77777777" w:rsidR="00270AE2" w:rsidRDefault="00270AE2" w:rsidP="005A7565">
      <w:r>
        <w:separator/>
      </w:r>
    </w:p>
    <w:p w14:paraId="77B6AD32" w14:textId="77777777" w:rsidR="00270AE2" w:rsidRDefault="00270AE2"/>
  </w:footnote>
  <w:footnote w:type="continuationSeparator" w:id="0">
    <w:p w14:paraId="6AB26AF7" w14:textId="77777777" w:rsidR="00270AE2" w:rsidRDefault="00270AE2" w:rsidP="005A7565">
      <w:r>
        <w:continuationSeparator/>
      </w:r>
    </w:p>
    <w:p w14:paraId="59BE7C91" w14:textId="77777777" w:rsidR="00270AE2" w:rsidRDefault="00270AE2"/>
  </w:footnote>
  <w:footnote w:type="continuationNotice" w:id="1">
    <w:p w14:paraId="353C7432" w14:textId="77777777" w:rsidR="00270AE2" w:rsidRDefault="00270AE2"/>
    <w:p w14:paraId="6B4267EC" w14:textId="77777777" w:rsidR="00270AE2" w:rsidRDefault="00270A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457352">
    <w:abstractNumId w:val="2"/>
  </w:num>
  <w:num w:numId="2" w16cid:durableId="678308914">
    <w:abstractNumId w:val="6"/>
  </w:num>
  <w:num w:numId="3" w16cid:durableId="97650806">
    <w:abstractNumId w:val="7"/>
  </w:num>
  <w:num w:numId="4" w16cid:durableId="768279313">
    <w:abstractNumId w:val="5"/>
  </w:num>
  <w:num w:numId="5" w16cid:durableId="381830193">
    <w:abstractNumId w:val="8"/>
  </w:num>
  <w:num w:numId="6" w16cid:durableId="1126505131">
    <w:abstractNumId w:val="3"/>
  </w:num>
  <w:num w:numId="7" w16cid:durableId="1917933147">
    <w:abstractNumId w:val="4"/>
  </w:num>
  <w:num w:numId="8" w16cid:durableId="1171725026">
    <w:abstractNumId w:val="9"/>
  </w:num>
  <w:num w:numId="9" w16cid:durableId="1547332151">
    <w:abstractNumId w:val="1"/>
  </w:num>
  <w:num w:numId="10" w16cid:durableId="1712731198">
    <w:abstractNumId w:val="0"/>
  </w:num>
  <w:num w:numId="11" w16cid:durableId="519465823">
    <w:abstractNumId w:val="1"/>
  </w:num>
  <w:num w:numId="12" w16cid:durableId="1811826386">
    <w:abstractNumId w:val="0"/>
  </w:num>
  <w:num w:numId="13" w16cid:durableId="622882143">
    <w:abstractNumId w:val="1"/>
  </w:num>
  <w:num w:numId="14" w16cid:durableId="1216626116">
    <w:abstractNumId w:val="0"/>
  </w:num>
  <w:num w:numId="15" w16cid:durableId="838621945">
    <w:abstractNumId w:val="1"/>
  </w:num>
  <w:num w:numId="16" w16cid:durableId="1570574064">
    <w:abstractNumId w:val="0"/>
  </w:num>
  <w:num w:numId="17" w16cid:durableId="1135948702">
    <w:abstractNumId w:val="1"/>
  </w:num>
  <w:num w:numId="18" w16cid:durableId="252209839">
    <w:abstractNumId w:val="0"/>
  </w:num>
  <w:num w:numId="19" w16cid:durableId="1598050779">
    <w:abstractNumId w:val="1"/>
  </w:num>
  <w:num w:numId="20" w16cid:durableId="1656105174">
    <w:abstractNumId w:val="0"/>
  </w:num>
  <w:num w:numId="21" w16cid:durableId="631517893">
    <w:abstractNumId w:val="1"/>
  </w:num>
  <w:num w:numId="22" w16cid:durableId="1382290241">
    <w:abstractNumId w:val="0"/>
  </w:num>
  <w:num w:numId="23" w16cid:durableId="1296181204">
    <w:abstractNumId w:val="1"/>
  </w:num>
  <w:num w:numId="24" w16cid:durableId="736245284">
    <w:abstractNumId w:val="0"/>
  </w:num>
  <w:num w:numId="25" w16cid:durableId="1414012452">
    <w:abstractNumId w:val="1"/>
  </w:num>
  <w:num w:numId="26" w16cid:durableId="1774782639">
    <w:abstractNumId w:val="0"/>
  </w:num>
  <w:num w:numId="27" w16cid:durableId="509176139">
    <w:abstractNumId w:val="1"/>
  </w:num>
  <w:num w:numId="28" w16cid:durableId="1900942379">
    <w:abstractNumId w:val="0"/>
  </w:num>
  <w:num w:numId="29" w16cid:durableId="570309468">
    <w:abstractNumId w:val="1"/>
  </w:num>
  <w:num w:numId="30" w16cid:durableId="2016494791">
    <w:abstractNumId w:val="0"/>
  </w:num>
  <w:num w:numId="31" w16cid:durableId="386032041">
    <w:abstractNumId w:val="1"/>
  </w:num>
  <w:num w:numId="32" w16cid:durableId="442923670">
    <w:abstractNumId w:val="0"/>
  </w:num>
  <w:num w:numId="33" w16cid:durableId="1328822942">
    <w:abstractNumId w:val="1"/>
  </w:num>
  <w:num w:numId="34" w16cid:durableId="130249583">
    <w:abstractNumId w:val="0"/>
  </w:num>
  <w:num w:numId="35" w16cid:durableId="646980952">
    <w:abstractNumId w:val="1"/>
  </w:num>
  <w:num w:numId="36" w16cid:durableId="745492961">
    <w:abstractNumId w:val="0"/>
  </w:num>
  <w:num w:numId="37" w16cid:durableId="640035421">
    <w:abstractNumId w:val="1"/>
  </w:num>
  <w:num w:numId="38" w16cid:durableId="1234971086">
    <w:abstractNumId w:val="0"/>
  </w:num>
  <w:num w:numId="39" w16cid:durableId="329217683">
    <w:abstractNumId w:val="1"/>
  </w:num>
  <w:num w:numId="40" w16cid:durableId="1043167439">
    <w:abstractNumId w:val="0"/>
  </w:num>
  <w:num w:numId="41" w16cid:durableId="1251427732">
    <w:abstractNumId w:val="1"/>
  </w:num>
  <w:num w:numId="42" w16cid:durableId="107312286">
    <w:abstractNumId w:val="0"/>
  </w:num>
  <w:num w:numId="43" w16cid:durableId="499539337">
    <w:abstractNumId w:val="1"/>
  </w:num>
  <w:num w:numId="44" w16cid:durableId="1116027458">
    <w:abstractNumId w:val="0"/>
  </w:num>
  <w:num w:numId="45" w16cid:durableId="1277830080">
    <w:abstractNumId w:val="1"/>
  </w:num>
  <w:num w:numId="46" w16cid:durableId="394010993">
    <w:abstractNumId w:val="0"/>
  </w:num>
  <w:num w:numId="47" w16cid:durableId="273636985">
    <w:abstractNumId w:val="1"/>
  </w:num>
  <w:num w:numId="48" w16cid:durableId="126773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7D8"/>
    <w:rsid w:val="000208CD"/>
    <w:rsid w:val="00021C23"/>
    <w:rsid w:val="00026155"/>
    <w:rsid w:val="00035E3E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12229"/>
    <w:rsid w:val="00116BD3"/>
    <w:rsid w:val="001357C9"/>
    <w:rsid w:val="00146571"/>
    <w:rsid w:val="0015295F"/>
    <w:rsid w:val="001570E7"/>
    <w:rsid w:val="00162986"/>
    <w:rsid w:val="001826B3"/>
    <w:rsid w:val="001832DB"/>
    <w:rsid w:val="00184209"/>
    <w:rsid w:val="00190245"/>
    <w:rsid w:val="00191A58"/>
    <w:rsid w:val="00195BDB"/>
    <w:rsid w:val="001B0371"/>
    <w:rsid w:val="001B07CC"/>
    <w:rsid w:val="001C29E5"/>
    <w:rsid w:val="001D429D"/>
    <w:rsid w:val="001E0FD6"/>
    <w:rsid w:val="001E6A4B"/>
    <w:rsid w:val="001E79E6"/>
    <w:rsid w:val="002229F5"/>
    <w:rsid w:val="00223693"/>
    <w:rsid w:val="00230261"/>
    <w:rsid w:val="00241560"/>
    <w:rsid w:val="0024251D"/>
    <w:rsid w:val="0024293F"/>
    <w:rsid w:val="00245D69"/>
    <w:rsid w:val="00251FA2"/>
    <w:rsid w:val="00262B6F"/>
    <w:rsid w:val="0026435A"/>
    <w:rsid w:val="00270AE2"/>
    <w:rsid w:val="00280927"/>
    <w:rsid w:val="0028630C"/>
    <w:rsid w:val="00292655"/>
    <w:rsid w:val="002A288D"/>
    <w:rsid w:val="002A62EF"/>
    <w:rsid w:val="002C44FA"/>
    <w:rsid w:val="002D27A9"/>
    <w:rsid w:val="002D406A"/>
    <w:rsid w:val="002E5A4F"/>
    <w:rsid w:val="00306AAD"/>
    <w:rsid w:val="00316B56"/>
    <w:rsid w:val="00320DCA"/>
    <w:rsid w:val="00330A51"/>
    <w:rsid w:val="0033557D"/>
    <w:rsid w:val="0034126A"/>
    <w:rsid w:val="00345F8B"/>
    <w:rsid w:val="00363CFD"/>
    <w:rsid w:val="00370CDD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C520C"/>
    <w:rsid w:val="003D2340"/>
    <w:rsid w:val="003E0912"/>
    <w:rsid w:val="003E172B"/>
    <w:rsid w:val="0040069C"/>
    <w:rsid w:val="00403818"/>
    <w:rsid w:val="00407B3F"/>
    <w:rsid w:val="00410D83"/>
    <w:rsid w:val="004122F5"/>
    <w:rsid w:val="004166C3"/>
    <w:rsid w:val="00423AD6"/>
    <w:rsid w:val="004326C9"/>
    <w:rsid w:val="0043495E"/>
    <w:rsid w:val="00444D0A"/>
    <w:rsid w:val="004725C4"/>
    <w:rsid w:val="004838AB"/>
    <w:rsid w:val="004C4A7A"/>
    <w:rsid w:val="004C7FEE"/>
    <w:rsid w:val="004E676C"/>
    <w:rsid w:val="00532F85"/>
    <w:rsid w:val="00533F0B"/>
    <w:rsid w:val="005566F8"/>
    <w:rsid w:val="005709EC"/>
    <w:rsid w:val="005718A0"/>
    <w:rsid w:val="00577793"/>
    <w:rsid w:val="00580AE7"/>
    <w:rsid w:val="0058698A"/>
    <w:rsid w:val="005965D6"/>
    <w:rsid w:val="005A7565"/>
    <w:rsid w:val="005F5C61"/>
    <w:rsid w:val="00600F27"/>
    <w:rsid w:val="00605767"/>
    <w:rsid w:val="00611EE6"/>
    <w:rsid w:val="00615CAB"/>
    <w:rsid w:val="00635AE1"/>
    <w:rsid w:val="0064005C"/>
    <w:rsid w:val="00644F9A"/>
    <w:rsid w:val="00657425"/>
    <w:rsid w:val="00663B3A"/>
    <w:rsid w:val="006657D8"/>
    <w:rsid w:val="0067370F"/>
    <w:rsid w:val="006745F8"/>
    <w:rsid w:val="0067467A"/>
    <w:rsid w:val="0068627A"/>
    <w:rsid w:val="006A435D"/>
    <w:rsid w:val="006B4E0F"/>
    <w:rsid w:val="006B50EB"/>
    <w:rsid w:val="006D1E30"/>
    <w:rsid w:val="006D230D"/>
    <w:rsid w:val="00713C50"/>
    <w:rsid w:val="007206A2"/>
    <w:rsid w:val="0073780C"/>
    <w:rsid w:val="00743C1C"/>
    <w:rsid w:val="00771D0C"/>
    <w:rsid w:val="00791C97"/>
    <w:rsid w:val="007A3850"/>
    <w:rsid w:val="007A3D34"/>
    <w:rsid w:val="007B0C91"/>
    <w:rsid w:val="007C413B"/>
    <w:rsid w:val="007C44B6"/>
    <w:rsid w:val="007C56F7"/>
    <w:rsid w:val="007C734D"/>
    <w:rsid w:val="007D3ABC"/>
    <w:rsid w:val="007F5430"/>
    <w:rsid w:val="00814728"/>
    <w:rsid w:val="008402FF"/>
    <w:rsid w:val="00845649"/>
    <w:rsid w:val="008524B4"/>
    <w:rsid w:val="00854487"/>
    <w:rsid w:val="008571D9"/>
    <w:rsid w:val="00873ED0"/>
    <w:rsid w:val="00895777"/>
    <w:rsid w:val="008A57C6"/>
    <w:rsid w:val="008A60B6"/>
    <w:rsid w:val="008A6F4C"/>
    <w:rsid w:val="008B6FAE"/>
    <w:rsid w:val="008C24C2"/>
    <w:rsid w:val="008C7B3D"/>
    <w:rsid w:val="008D41CD"/>
    <w:rsid w:val="008D5845"/>
    <w:rsid w:val="009232D0"/>
    <w:rsid w:val="00925DD3"/>
    <w:rsid w:val="00940F57"/>
    <w:rsid w:val="00971AD3"/>
    <w:rsid w:val="0098550F"/>
    <w:rsid w:val="009A08A4"/>
    <w:rsid w:val="009B19C4"/>
    <w:rsid w:val="009B4651"/>
    <w:rsid w:val="009B5FC8"/>
    <w:rsid w:val="009B644A"/>
    <w:rsid w:val="009B6754"/>
    <w:rsid w:val="009C3B62"/>
    <w:rsid w:val="009C6AA9"/>
    <w:rsid w:val="009D4C5B"/>
    <w:rsid w:val="00A04473"/>
    <w:rsid w:val="00A10FF7"/>
    <w:rsid w:val="00A23D2E"/>
    <w:rsid w:val="00A33C4E"/>
    <w:rsid w:val="00A472E6"/>
    <w:rsid w:val="00A47DA0"/>
    <w:rsid w:val="00A61A3D"/>
    <w:rsid w:val="00A62E2A"/>
    <w:rsid w:val="00A62F56"/>
    <w:rsid w:val="00A63875"/>
    <w:rsid w:val="00A77208"/>
    <w:rsid w:val="00A90527"/>
    <w:rsid w:val="00A93D93"/>
    <w:rsid w:val="00A95F01"/>
    <w:rsid w:val="00AA0CA0"/>
    <w:rsid w:val="00AA1202"/>
    <w:rsid w:val="00B10F35"/>
    <w:rsid w:val="00B15981"/>
    <w:rsid w:val="00B402A3"/>
    <w:rsid w:val="00B45D64"/>
    <w:rsid w:val="00B55B90"/>
    <w:rsid w:val="00B57066"/>
    <w:rsid w:val="00B67F1C"/>
    <w:rsid w:val="00B703F2"/>
    <w:rsid w:val="00B7237E"/>
    <w:rsid w:val="00B77C69"/>
    <w:rsid w:val="00B814C4"/>
    <w:rsid w:val="00B8192E"/>
    <w:rsid w:val="00B92BFF"/>
    <w:rsid w:val="00BA02DD"/>
    <w:rsid w:val="00BA03D1"/>
    <w:rsid w:val="00BA4A75"/>
    <w:rsid w:val="00BA5A39"/>
    <w:rsid w:val="00BB6070"/>
    <w:rsid w:val="00BC7DFE"/>
    <w:rsid w:val="00BF2BDF"/>
    <w:rsid w:val="00BF7F15"/>
    <w:rsid w:val="00C00992"/>
    <w:rsid w:val="00C022A2"/>
    <w:rsid w:val="00C10152"/>
    <w:rsid w:val="00C24ED6"/>
    <w:rsid w:val="00C306A5"/>
    <w:rsid w:val="00C33D13"/>
    <w:rsid w:val="00C35232"/>
    <w:rsid w:val="00C36978"/>
    <w:rsid w:val="00C44C32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7C54"/>
    <w:rsid w:val="00C82DFB"/>
    <w:rsid w:val="00C85284"/>
    <w:rsid w:val="00CA7605"/>
    <w:rsid w:val="00CB1046"/>
    <w:rsid w:val="00CB10ED"/>
    <w:rsid w:val="00CE11D3"/>
    <w:rsid w:val="00CE6B42"/>
    <w:rsid w:val="00D05EC7"/>
    <w:rsid w:val="00D255F1"/>
    <w:rsid w:val="00D309EA"/>
    <w:rsid w:val="00D40BDA"/>
    <w:rsid w:val="00D83A1D"/>
    <w:rsid w:val="00D965EB"/>
    <w:rsid w:val="00D96CEB"/>
    <w:rsid w:val="00DA1702"/>
    <w:rsid w:val="00DC2E06"/>
    <w:rsid w:val="00DD5D6E"/>
    <w:rsid w:val="00DF0EB6"/>
    <w:rsid w:val="00E105CB"/>
    <w:rsid w:val="00E140A2"/>
    <w:rsid w:val="00E23361"/>
    <w:rsid w:val="00E32EC6"/>
    <w:rsid w:val="00E44059"/>
    <w:rsid w:val="00E46BD9"/>
    <w:rsid w:val="00E566CF"/>
    <w:rsid w:val="00E57C7E"/>
    <w:rsid w:val="00E64361"/>
    <w:rsid w:val="00E72CE2"/>
    <w:rsid w:val="00E74BC9"/>
    <w:rsid w:val="00E85944"/>
    <w:rsid w:val="00E90499"/>
    <w:rsid w:val="00E969E4"/>
    <w:rsid w:val="00EA2C19"/>
    <w:rsid w:val="00EA2F62"/>
    <w:rsid w:val="00EB2A92"/>
    <w:rsid w:val="00EF582B"/>
    <w:rsid w:val="00F03ADC"/>
    <w:rsid w:val="00F07345"/>
    <w:rsid w:val="00F21671"/>
    <w:rsid w:val="00F325E7"/>
    <w:rsid w:val="00F362E3"/>
    <w:rsid w:val="00F376E5"/>
    <w:rsid w:val="00F41E0C"/>
    <w:rsid w:val="00F54C46"/>
    <w:rsid w:val="00F61891"/>
    <w:rsid w:val="00F71A97"/>
    <w:rsid w:val="00F80170"/>
    <w:rsid w:val="00F9456D"/>
    <w:rsid w:val="00F96437"/>
    <w:rsid w:val="00F9715D"/>
    <w:rsid w:val="00FB591F"/>
    <w:rsid w:val="00FD0146"/>
    <w:rsid w:val="00FD1071"/>
    <w:rsid w:val="00FD6B3B"/>
    <w:rsid w:val="00FE0E52"/>
    <w:rsid w:val="00FE1DEC"/>
    <w:rsid w:val="00FE5369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8C5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F9456D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56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GILBERTMUHESI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\AppData\Roaming\Microsoft\Templates\Modern%20multi-pag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D867848571441E9AA80B0C08974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F63C7-627D-4AE1-BD19-12640B0F42FB}"/>
      </w:docPartPr>
      <w:docPartBody>
        <w:p w:rsidR="00000000" w:rsidRDefault="00000000">
          <w:pPr>
            <w:pStyle w:val="2FD867848571441E9AA80B0C08974AB0"/>
          </w:pPr>
          <w:r w:rsidRPr="00CB1046">
            <w:t>Education</w:t>
          </w:r>
        </w:p>
      </w:docPartBody>
    </w:docPart>
    <w:docPart>
      <w:docPartPr>
        <w:name w:val="5DEA06878ABD4897BA0195C98A6A4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33B9F-6C11-4D4D-9BA8-0EEA55AB9D85}"/>
      </w:docPartPr>
      <w:docPartBody>
        <w:p w:rsidR="00000000" w:rsidRDefault="00000000">
          <w:pPr>
            <w:pStyle w:val="5DEA06878ABD4897BA0195C98A6A44F7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15"/>
    <w:rsid w:val="007B1615"/>
    <w:rsid w:val="00DD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58E79C276646D5B07B63A0292401BD">
    <w:name w:val="3158E79C276646D5B07B63A0292401BD"/>
  </w:style>
  <w:style w:type="paragraph" w:customStyle="1" w:styleId="B9B52BE0032B4DD1B387FEE22C976FCE">
    <w:name w:val="B9B52BE0032B4DD1B387FEE22C976FCE"/>
  </w:style>
  <w:style w:type="paragraph" w:customStyle="1" w:styleId="8A22487011E2471E9B6C3AC59BB514EE">
    <w:name w:val="8A22487011E2471E9B6C3AC59BB514EE"/>
  </w:style>
  <w:style w:type="paragraph" w:customStyle="1" w:styleId="CB1A2758E64548C2BADF57D593787A15">
    <w:name w:val="CB1A2758E64548C2BADF57D593787A15"/>
  </w:style>
  <w:style w:type="paragraph" w:customStyle="1" w:styleId="5DC580EB332D4766BFF6EB6CC3335562">
    <w:name w:val="5DC580EB332D4766BFF6EB6CC3335562"/>
  </w:style>
  <w:style w:type="paragraph" w:customStyle="1" w:styleId="179AEFAAEFD14847982C684680DB5860">
    <w:name w:val="179AEFAAEFD14847982C684680DB5860"/>
  </w:style>
  <w:style w:type="paragraph" w:customStyle="1" w:styleId="C5737AAA7CA0453A94018D285890E96A">
    <w:name w:val="C5737AAA7CA0453A94018D285890E96A"/>
  </w:style>
  <w:style w:type="paragraph" w:customStyle="1" w:styleId="2FD867848571441E9AA80B0C08974AB0">
    <w:name w:val="2FD867848571441E9AA80B0C08974AB0"/>
  </w:style>
  <w:style w:type="paragraph" w:customStyle="1" w:styleId="D47C4EFC26B9422BA84A4B62B5BC8B2D">
    <w:name w:val="D47C4EFC26B9422BA84A4B62B5BC8B2D"/>
  </w:style>
  <w:style w:type="paragraph" w:customStyle="1" w:styleId="A8D16AD547F04301BF10FC6D7E6FDAAC">
    <w:name w:val="A8D16AD547F04301BF10FC6D7E6FDAAC"/>
  </w:style>
  <w:style w:type="paragraph" w:customStyle="1" w:styleId="A2C5B2D2B4ED46D7942781ACF68E86CB">
    <w:name w:val="A2C5B2D2B4ED46D7942781ACF68E86CB"/>
  </w:style>
  <w:style w:type="paragraph" w:customStyle="1" w:styleId="EE86F7E07FA64438959789A887522DD8">
    <w:name w:val="EE86F7E07FA64438959789A887522DD8"/>
  </w:style>
  <w:style w:type="paragraph" w:customStyle="1" w:styleId="E122DC906FC4451A8D56B322F4AE4BA9">
    <w:name w:val="E122DC906FC4451A8D56B322F4AE4BA9"/>
  </w:style>
  <w:style w:type="paragraph" w:customStyle="1" w:styleId="34AD12E09E534F1B9C739962B652F924">
    <w:name w:val="34AD12E09E534F1B9C739962B652F924"/>
  </w:style>
  <w:style w:type="paragraph" w:customStyle="1" w:styleId="73EE04DD7ED04D1A9723F3EE1CAB0358">
    <w:name w:val="73EE04DD7ED04D1A9723F3EE1CAB0358"/>
  </w:style>
  <w:style w:type="paragraph" w:customStyle="1" w:styleId="6AD8343D34C14C66AE00556DAA5F0FFE">
    <w:name w:val="6AD8343D34C14C66AE00556DAA5F0FFE"/>
  </w:style>
  <w:style w:type="paragraph" w:customStyle="1" w:styleId="2252632D31D942BD886A15F0915AB5B8">
    <w:name w:val="2252632D31D942BD886A15F0915AB5B8"/>
  </w:style>
  <w:style w:type="paragraph" w:customStyle="1" w:styleId="FE8A2A74DF9D4D7CA4976FBDA2E24D53">
    <w:name w:val="FE8A2A74DF9D4D7CA4976FBDA2E24D53"/>
  </w:style>
  <w:style w:type="paragraph" w:customStyle="1" w:styleId="949C5AABACB642EAAE7790E2FB5DA49C">
    <w:name w:val="949C5AABACB642EAAE7790E2FB5DA49C"/>
  </w:style>
  <w:style w:type="paragraph" w:customStyle="1" w:styleId="7F80A35A959A43E196DBE917EFFF0BE7">
    <w:name w:val="7F80A35A959A43E196DBE917EFFF0BE7"/>
  </w:style>
  <w:style w:type="paragraph" w:customStyle="1" w:styleId="391B995725D74F7794098EF7C643E75E">
    <w:name w:val="391B995725D74F7794098EF7C643E75E"/>
  </w:style>
  <w:style w:type="paragraph" w:customStyle="1" w:styleId="485DA1702DAC4FBA96F608102AFEA11C">
    <w:name w:val="485DA1702DAC4FBA96F608102AFEA11C"/>
  </w:style>
  <w:style w:type="paragraph" w:customStyle="1" w:styleId="6DC65C8B600840C48AF70D16E6C7D388">
    <w:name w:val="6DC65C8B600840C48AF70D16E6C7D388"/>
  </w:style>
  <w:style w:type="paragraph" w:customStyle="1" w:styleId="D0EF7125D64A4F278AC57732302F9554">
    <w:name w:val="D0EF7125D64A4F278AC57732302F9554"/>
  </w:style>
  <w:style w:type="paragraph" w:customStyle="1" w:styleId="A6FFE1C326954997B1862F3EED5A8BE7">
    <w:name w:val="A6FFE1C326954997B1862F3EED5A8BE7"/>
  </w:style>
  <w:style w:type="paragraph" w:customStyle="1" w:styleId="3903EE4C5FEC420698A3836C1D4BAB1B">
    <w:name w:val="3903EE4C5FEC420698A3836C1D4BAB1B"/>
  </w:style>
  <w:style w:type="paragraph" w:customStyle="1" w:styleId="DFC5C726E1384593B66ACA22F2B509D7">
    <w:name w:val="DFC5C726E1384593B66ACA22F2B509D7"/>
  </w:style>
  <w:style w:type="paragraph" w:customStyle="1" w:styleId="7F31618A9A5547DC870BDB9D6E878038">
    <w:name w:val="7F31618A9A5547DC870BDB9D6E878038"/>
  </w:style>
  <w:style w:type="paragraph" w:customStyle="1" w:styleId="28CE6352D9E44ADC952DD98C28AD8D6B">
    <w:name w:val="28CE6352D9E44ADC952DD98C28AD8D6B"/>
  </w:style>
  <w:style w:type="paragraph" w:customStyle="1" w:styleId="F246436F70DD48BDA06518D5CF621FFC">
    <w:name w:val="F246436F70DD48BDA06518D5CF621FFC"/>
  </w:style>
  <w:style w:type="paragraph" w:customStyle="1" w:styleId="C59A9AC09B4E45E0A775BD0C1640EDD6">
    <w:name w:val="C59A9AC09B4E45E0A775BD0C1640EDD6"/>
  </w:style>
  <w:style w:type="paragraph" w:customStyle="1" w:styleId="7315C9F9EA714BCB8376264FF2B71706">
    <w:name w:val="7315C9F9EA714BCB8376264FF2B71706"/>
  </w:style>
  <w:style w:type="paragraph" w:customStyle="1" w:styleId="DF6E39ED1B594E869F10EF1594FAB62B">
    <w:name w:val="DF6E39ED1B594E869F10EF1594FAB62B"/>
  </w:style>
  <w:style w:type="paragraph" w:customStyle="1" w:styleId="56C571BE80F548EF97BDE152C24CC676">
    <w:name w:val="56C571BE80F548EF97BDE152C24CC676"/>
  </w:style>
  <w:style w:type="paragraph" w:customStyle="1" w:styleId="26A38FF50EC84285B4E53A141A3DF012">
    <w:name w:val="26A38FF50EC84285B4E53A141A3DF012"/>
  </w:style>
  <w:style w:type="paragraph" w:customStyle="1" w:styleId="C233B2632B704BB29728E1622E856915">
    <w:name w:val="C233B2632B704BB29728E1622E856915"/>
  </w:style>
  <w:style w:type="paragraph" w:customStyle="1" w:styleId="373AD458A5A44334B6CA37CA829E465B">
    <w:name w:val="373AD458A5A44334B6CA37CA829E465B"/>
  </w:style>
  <w:style w:type="character" w:customStyle="1" w:styleId="Bold">
    <w:name w:val="Bold"/>
    <w:basedOn w:val="DefaultParagraphFont"/>
    <w:uiPriority w:val="9"/>
    <w:qFormat/>
    <w:rPr>
      <w:rFonts w:asciiTheme="minorHAnsi" w:hAnsiTheme="minorHAnsi"/>
      <w:b/>
    </w:rPr>
  </w:style>
  <w:style w:type="paragraph" w:customStyle="1" w:styleId="B8F36F9CE59140A0AA6A0D5D6FE1AFAC">
    <w:name w:val="B8F36F9CE59140A0AA6A0D5D6FE1AFAC"/>
  </w:style>
  <w:style w:type="paragraph" w:customStyle="1" w:styleId="8621B5DC62224D96828897D0F90F4B2E">
    <w:name w:val="8621B5DC62224D96828897D0F90F4B2E"/>
  </w:style>
  <w:style w:type="paragraph" w:customStyle="1" w:styleId="176E4AF51FB44BC8B989E1B62E47F377">
    <w:name w:val="176E4AF51FB44BC8B989E1B62E47F377"/>
  </w:style>
  <w:style w:type="paragraph" w:customStyle="1" w:styleId="B18E2E9DA7E24FB794EA199ED433F0F5">
    <w:name w:val="B18E2E9DA7E24FB794EA199ED433F0F5"/>
  </w:style>
  <w:style w:type="paragraph" w:customStyle="1" w:styleId="1057E023B76F493B90D5993688B13D9F">
    <w:name w:val="1057E023B76F493B90D5993688B13D9F"/>
  </w:style>
  <w:style w:type="paragraph" w:customStyle="1" w:styleId="BDDBE6154F814254A8DA29DC66C01AF3">
    <w:name w:val="BDDBE6154F814254A8DA29DC66C01AF3"/>
  </w:style>
  <w:style w:type="paragraph" w:customStyle="1" w:styleId="33D60811DC7442C5A33A2E589D504623">
    <w:name w:val="33D60811DC7442C5A33A2E589D50462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C5DDCB5B2C745A5A75C35E3B9A379FA">
    <w:name w:val="8C5DDCB5B2C745A5A75C35E3B9A379FA"/>
  </w:style>
  <w:style w:type="paragraph" w:customStyle="1" w:styleId="991997D403F2431DB1E37CB66079132E">
    <w:name w:val="991997D403F2431DB1E37CB66079132E"/>
  </w:style>
  <w:style w:type="paragraph" w:customStyle="1" w:styleId="5871A8369DA54F379E09314BCA027F56">
    <w:name w:val="5871A8369DA54F379E09314BCA027F56"/>
  </w:style>
  <w:style w:type="paragraph" w:customStyle="1" w:styleId="852C7828482949A883CB0E99773AAB32">
    <w:name w:val="852C7828482949A883CB0E99773AAB32"/>
  </w:style>
  <w:style w:type="paragraph" w:customStyle="1" w:styleId="1148CF3AA28C485285B842620FF61E59">
    <w:name w:val="1148CF3AA28C485285B842620FF61E59"/>
  </w:style>
  <w:style w:type="paragraph" w:customStyle="1" w:styleId="67F8294E5B774FECBDC0C4CC33A85D10">
    <w:name w:val="67F8294E5B774FECBDC0C4CC33A85D10"/>
  </w:style>
  <w:style w:type="paragraph" w:customStyle="1" w:styleId="F9A2AE9D0F94445785C8D8A06A413381">
    <w:name w:val="F9A2AE9D0F94445785C8D8A06A413381"/>
  </w:style>
  <w:style w:type="paragraph" w:customStyle="1" w:styleId="FED7E0EE951E4803A4EB49AC452C8922">
    <w:name w:val="FED7E0EE951E4803A4EB49AC452C8922"/>
  </w:style>
  <w:style w:type="paragraph" w:customStyle="1" w:styleId="68022F4C8DC84C038926B288958A7955">
    <w:name w:val="68022F4C8DC84C038926B288958A7955"/>
  </w:style>
  <w:style w:type="paragraph" w:customStyle="1" w:styleId="DE6B57A750FD44C9AAAECD22312C019B">
    <w:name w:val="DE6B57A750FD44C9AAAECD22312C019B"/>
  </w:style>
  <w:style w:type="paragraph" w:customStyle="1" w:styleId="C1645BAE16F9473BB864308A1070FE20">
    <w:name w:val="C1645BAE16F9473BB864308A1070FE20"/>
  </w:style>
  <w:style w:type="paragraph" w:customStyle="1" w:styleId="92CBCF5D4B9F4441AF3EEC1B4D00FC4B">
    <w:name w:val="92CBCF5D4B9F4441AF3EEC1B4D00FC4B"/>
  </w:style>
  <w:style w:type="paragraph" w:customStyle="1" w:styleId="CAB11ED456C34DA99150AC73D54D573A">
    <w:name w:val="CAB11ED456C34DA99150AC73D54D573A"/>
  </w:style>
  <w:style w:type="paragraph" w:customStyle="1" w:styleId="5EEDE8FF81474DA2B9A937AC3DBA37B2">
    <w:name w:val="5EEDE8FF81474DA2B9A937AC3DBA37B2"/>
  </w:style>
  <w:style w:type="paragraph" w:customStyle="1" w:styleId="1F623AE29511488896D05C5F34D74251">
    <w:name w:val="1F623AE29511488896D05C5F34D74251"/>
  </w:style>
  <w:style w:type="paragraph" w:customStyle="1" w:styleId="0289E9C05ED54902A6EB08AD56E4F6B0">
    <w:name w:val="0289E9C05ED54902A6EB08AD56E4F6B0"/>
  </w:style>
  <w:style w:type="paragraph" w:customStyle="1" w:styleId="0559950CC0B540919E7CB051A840C0CB">
    <w:name w:val="0559950CC0B540919E7CB051A840C0CB"/>
  </w:style>
  <w:style w:type="paragraph" w:customStyle="1" w:styleId="56BFE62F90F6454E91DB871558D4EF61">
    <w:name w:val="56BFE62F90F6454E91DB871558D4EF61"/>
  </w:style>
  <w:style w:type="paragraph" w:customStyle="1" w:styleId="5AF47525747049D09CB9A54D066B2251">
    <w:name w:val="5AF47525747049D09CB9A54D066B2251"/>
  </w:style>
  <w:style w:type="paragraph" w:customStyle="1" w:styleId="ABA853AFB56C43EC948DE672AB9970F9">
    <w:name w:val="ABA853AFB56C43EC948DE672AB9970F9"/>
  </w:style>
  <w:style w:type="paragraph" w:customStyle="1" w:styleId="D21B64F773B047E78EA34C8541219F60">
    <w:name w:val="D21B64F773B047E78EA34C8541219F60"/>
  </w:style>
  <w:style w:type="paragraph" w:customStyle="1" w:styleId="C98F291024804E0AA56AD0E76DEDC042">
    <w:name w:val="C98F291024804E0AA56AD0E76DEDC042"/>
  </w:style>
  <w:style w:type="paragraph" w:customStyle="1" w:styleId="40D97B16FFCE462CB42C734356789A8E">
    <w:name w:val="40D97B16FFCE462CB42C734356789A8E"/>
  </w:style>
  <w:style w:type="paragraph" w:customStyle="1" w:styleId="911B0C7CF29F414CB00A8330E78AEB0A">
    <w:name w:val="911B0C7CF29F414CB00A8330E78AEB0A"/>
  </w:style>
  <w:style w:type="paragraph" w:customStyle="1" w:styleId="D5D4E4AC5B8041E68566C9E3CB024260">
    <w:name w:val="D5D4E4AC5B8041E68566C9E3CB024260"/>
  </w:style>
  <w:style w:type="paragraph" w:customStyle="1" w:styleId="22C181D73F454315B6B20C0EB225F353">
    <w:name w:val="22C181D73F454315B6B20C0EB225F353"/>
  </w:style>
  <w:style w:type="paragraph" w:customStyle="1" w:styleId="79697750E5914F4AA347E44AECD5F634">
    <w:name w:val="79697750E5914F4AA347E44AECD5F634"/>
  </w:style>
  <w:style w:type="paragraph" w:customStyle="1" w:styleId="19322AB97AC44891AEAC64BFC5FFBDC7">
    <w:name w:val="19322AB97AC44891AEAC64BFC5FFBDC7"/>
  </w:style>
  <w:style w:type="paragraph" w:customStyle="1" w:styleId="FB4C635E6DAC4F808A83DA77A605BA1E">
    <w:name w:val="FB4C635E6DAC4F808A83DA77A605BA1E"/>
  </w:style>
  <w:style w:type="paragraph" w:customStyle="1" w:styleId="AA914F1A4C48457F99ACCD236F30ABC1">
    <w:name w:val="AA914F1A4C48457F99ACCD236F30ABC1"/>
  </w:style>
  <w:style w:type="paragraph" w:customStyle="1" w:styleId="A59C194886F84307BA44D06B90A1726F">
    <w:name w:val="A59C194886F84307BA44D06B90A1726F"/>
  </w:style>
  <w:style w:type="paragraph" w:customStyle="1" w:styleId="022D6D4CF0A444D3BE4CAA4BDD10EFB4">
    <w:name w:val="022D6D4CF0A444D3BE4CAA4BDD10EFB4"/>
  </w:style>
  <w:style w:type="paragraph" w:customStyle="1" w:styleId="AD0E5349B03644F0A59424E9EF0CB12F">
    <w:name w:val="AD0E5349B03644F0A59424E9EF0CB12F"/>
  </w:style>
  <w:style w:type="paragraph" w:customStyle="1" w:styleId="70920A420EFB4A5AAC1A1D19DF1EAF24">
    <w:name w:val="70920A420EFB4A5AAC1A1D19DF1EAF24"/>
  </w:style>
  <w:style w:type="paragraph" w:customStyle="1" w:styleId="AEB2010164754827B9E45AFCD9860BFF">
    <w:name w:val="AEB2010164754827B9E45AFCD9860BFF"/>
  </w:style>
  <w:style w:type="paragraph" w:customStyle="1" w:styleId="6ACAEC24F06347BB8FC0D25215357DAD">
    <w:name w:val="6ACAEC24F06347BB8FC0D25215357DAD"/>
  </w:style>
  <w:style w:type="paragraph" w:customStyle="1" w:styleId="84A39EA1C0744CF39BBFCC4D70986530">
    <w:name w:val="84A39EA1C0744CF39BBFCC4D70986530"/>
  </w:style>
  <w:style w:type="paragraph" w:customStyle="1" w:styleId="0A914498485E43CDA04BC8B7764903E2">
    <w:name w:val="0A914498485E43CDA04BC8B7764903E2"/>
  </w:style>
  <w:style w:type="paragraph" w:customStyle="1" w:styleId="58B16263B3EF4C3B92D2E21441476792">
    <w:name w:val="58B16263B3EF4C3B92D2E21441476792"/>
  </w:style>
  <w:style w:type="paragraph" w:customStyle="1" w:styleId="36FB638324714447BF45E6C36E6F946C">
    <w:name w:val="36FB638324714447BF45E6C36E6F946C"/>
  </w:style>
  <w:style w:type="paragraph" w:customStyle="1" w:styleId="402172E80FD244BFB38B49FF436D7ACF">
    <w:name w:val="402172E80FD244BFB38B49FF436D7ACF"/>
  </w:style>
  <w:style w:type="paragraph" w:customStyle="1" w:styleId="A3E964DD698442E9B52A19069BC978DC">
    <w:name w:val="A3E964DD698442E9B52A19069BC978DC"/>
  </w:style>
  <w:style w:type="paragraph" w:customStyle="1" w:styleId="5A0916AE1E964E46BE1A5561F81F4E07">
    <w:name w:val="5A0916AE1E964E46BE1A5561F81F4E07"/>
  </w:style>
  <w:style w:type="paragraph" w:customStyle="1" w:styleId="F9B505E3306C44AEB17189258E432C57">
    <w:name w:val="F9B505E3306C44AEB17189258E432C57"/>
  </w:style>
  <w:style w:type="paragraph" w:customStyle="1" w:styleId="A66CAB66396E4B0D9215D17DFEF6FDC6">
    <w:name w:val="A66CAB66396E4B0D9215D17DFEF6FDC6"/>
  </w:style>
  <w:style w:type="paragraph" w:customStyle="1" w:styleId="26F21A1B7E6341628DDD92B2F519F4D2">
    <w:name w:val="26F21A1B7E6341628DDD92B2F519F4D2"/>
  </w:style>
  <w:style w:type="paragraph" w:customStyle="1" w:styleId="18C839B1D4604370B67BCE1212A8C7D4">
    <w:name w:val="18C839B1D4604370B67BCE1212A8C7D4"/>
  </w:style>
  <w:style w:type="paragraph" w:customStyle="1" w:styleId="E286B08D8ACF492C9C942DA46DA348DC">
    <w:name w:val="E286B08D8ACF492C9C942DA46DA348DC"/>
  </w:style>
  <w:style w:type="paragraph" w:customStyle="1" w:styleId="AE9E402A2A2F4D9BAB196C0ECD5DE0F9">
    <w:name w:val="AE9E402A2A2F4D9BAB196C0ECD5DE0F9"/>
  </w:style>
  <w:style w:type="paragraph" w:customStyle="1" w:styleId="941326EA83BD464D89E977829690ED14">
    <w:name w:val="941326EA83BD464D89E977829690ED14"/>
  </w:style>
  <w:style w:type="paragraph" w:customStyle="1" w:styleId="A82A261C8667417FA51BF86DDAF7DBEA">
    <w:name w:val="A82A261C8667417FA51BF86DDAF7DBEA"/>
  </w:style>
  <w:style w:type="paragraph" w:customStyle="1" w:styleId="7F5FCCAB44984DC98F543CD92B0C23C2">
    <w:name w:val="7F5FCCAB44984DC98F543CD92B0C23C2"/>
  </w:style>
  <w:style w:type="paragraph" w:customStyle="1" w:styleId="FB4AEA501801445292F7AA214E70AB6E">
    <w:name w:val="FB4AEA501801445292F7AA214E70AB6E"/>
  </w:style>
  <w:style w:type="paragraph" w:customStyle="1" w:styleId="543F66B261114B13866877332229ED08">
    <w:name w:val="543F66B261114B13866877332229ED08"/>
  </w:style>
  <w:style w:type="paragraph" w:customStyle="1" w:styleId="CA88A22D783745C2985E8DA322FDD88F">
    <w:name w:val="CA88A22D783745C2985E8DA322FDD88F"/>
  </w:style>
  <w:style w:type="paragraph" w:customStyle="1" w:styleId="B4065162854B45D5A41D384E48387C03">
    <w:name w:val="B4065162854B45D5A41D384E48387C03"/>
  </w:style>
  <w:style w:type="paragraph" w:customStyle="1" w:styleId="C3C36CAAD2D841969F7248E5284EBEEA">
    <w:name w:val="C3C36CAAD2D841969F7248E5284EBEEA"/>
  </w:style>
  <w:style w:type="paragraph" w:customStyle="1" w:styleId="1F258675C49149359D1ACFE6133AF024">
    <w:name w:val="1F258675C49149359D1ACFE6133AF024"/>
  </w:style>
  <w:style w:type="paragraph" w:customStyle="1" w:styleId="B7DCA0B8177B463FA412BA6C321CB4A4">
    <w:name w:val="B7DCA0B8177B463FA412BA6C321CB4A4"/>
  </w:style>
  <w:style w:type="paragraph" w:customStyle="1" w:styleId="3F2CB421D33D4B3CB8E6814B218619F2">
    <w:name w:val="3F2CB421D33D4B3CB8E6814B218619F2"/>
  </w:style>
  <w:style w:type="paragraph" w:customStyle="1" w:styleId="946CAC7E3E0245C4BDB669D23E86F03A">
    <w:name w:val="946CAC7E3E0245C4BDB669D23E86F03A"/>
  </w:style>
  <w:style w:type="paragraph" w:customStyle="1" w:styleId="06E0E4BE547B46D29AEF691856E83B70">
    <w:name w:val="06E0E4BE547B46D29AEF691856E83B70"/>
  </w:style>
  <w:style w:type="paragraph" w:customStyle="1" w:styleId="EA0C27076D744619B6EF9CE65A053AEE">
    <w:name w:val="EA0C27076D744619B6EF9CE65A053AEE"/>
  </w:style>
  <w:style w:type="paragraph" w:customStyle="1" w:styleId="67CA35BB28074F8EB73433AA57DAC782">
    <w:name w:val="67CA35BB28074F8EB73433AA57DAC782"/>
  </w:style>
  <w:style w:type="paragraph" w:customStyle="1" w:styleId="6A6738667E6A4C97B42EEB7E64FDD5A5">
    <w:name w:val="6A6738667E6A4C97B42EEB7E64FDD5A5"/>
  </w:style>
  <w:style w:type="paragraph" w:customStyle="1" w:styleId="DA628A20A3304A70A53663BB51EB8E4F">
    <w:name w:val="DA628A20A3304A70A53663BB51EB8E4F"/>
  </w:style>
  <w:style w:type="paragraph" w:customStyle="1" w:styleId="87BCB816E75B498CA98F2B9F5DF0A87D">
    <w:name w:val="87BCB816E75B498CA98F2B9F5DF0A87D"/>
  </w:style>
  <w:style w:type="paragraph" w:customStyle="1" w:styleId="8D9803B76711421BA46260BDC31E0BAB">
    <w:name w:val="8D9803B76711421BA46260BDC31E0BAB"/>
  </w:style>
  <w:style w:type="paragraph" w:customStyle="1" w:styleId="416368FFD7BF40D5ADD9AA1B86B201B2">
    <w:name w:val="416368FFD7BF40D5ADD9AA1B86B201B2"/>
  </w:style>
  <w:style w:type="paragraph" w:customStyle="1" w:styleId="42E63DEB95AB44F0893B2DE0C50B6C03">
    <w:name w:val="42E63DEB95AB44F0893B2DE0C50B6C03"/>
  </w:style>
  <w:style w:type="paragraph" w:customStyle="1" w:styleId="DB8A026C05764E14915B3E3D3E88E83E">
    <w:name w:val="DB8A026C05764E14915B3E3D3E88E83E"/>
  </w:style>
  <w:style w:type="paragraph" w:customStyle="1" w:styleId="3F181704539C40719C509A22B666069C">
    <w:name w:val="3F181704539C40719C509A22B666069C"/>
  </w:style>
  <w:style w:type="paragraph" w:customStyle="1" w:styleId="016D495BBFE0450380F935358458C579">
    <w:name w:val="016D495BBFE0450380F935358458C579"/>
  </w:style>
  <w:style w:type="paragraph" w:customStyle="1" w:styleId="10DF27CF24FC42F1B04A8D0ADC2108B1">
    <w:name w:val="10DF27CF24FC42F1B04A8D0ADC2108B1"/>
  </w:style>
  <w:style w:type="paragraph" w:customStyle="1" w:styleId="AE98A95E8240489B972C8F90CCB82582">
    <w:name w:val="AE98A95E8240489B972C8F90CCB82582"/>
  </w:style>
  <w:style w:type="paragraph" w:customStyle="1" w:styleId="351AC1F2C7364068ABB80D96BDF2003B">
    <w:name w:val="351AC1F2C7364068ABB80D96BDF2003B"/>
  </w:style>
  <w:style w:type="paragraph" w:customStyle="1" w:styleId="F3A3BC83A9934424A591E18818C95C44">
    <w:name w:val="F3A3BC83A9934424A591E18818C95C44"/>
  </w:style>
  <w:style w:type="paragraph" w:customStyle="1" w:styleId="0FAC903B9C3B4B23B9ADEABB415B6FB9">
    <w:name w:val="0FAC903B9C3B4B23B9ADEABB415B6FB9"/>
  </w:style>
  <w:style w:type="paragraph" w:customStyle="1" w:styleId="66BCF105287C41DDBC9B76F86812ACC8">
    <w:name w:val="66BCF105287C41DDBC9B76F86812ACC8"/>
  </w:style>
  <w:style w:type="paragraph" w:customStyle="1" w:styleId="9F2DDA1DEFD04DEB8B95A216DD36A03A">
    <w:name w:val="9F2DDA1DEFD04DEB8B95A216DD36A03A"/>
  </w:style>
  <w:style w:type="paragraph" w:customStyle="1" w:styleId="0AF61AB7CB8C4DB6BC9CC383979F7AEF">
    <w:name w:val="0AF61AB7CB8C4DB6BC9CC383979F7AEF"/>
  </w:style>
  <w:style w:type="paragraph" w:customStyle="1" w:styleId="50DA60C3745849ED8AC59C9F48EC5891">
    <w:name w:val="50DA60C3745849ED8AC59C9F48EC5891"/>
  </w:style>
  <w:style w:type="paragraph" w:customStyle="1" w:styleId="1233665519CE4FE4A62D8E8A24E35CFC">
    <w:name w:val="1233665519CE4FE4A62D8E8A24E35CFC"/>
  </w:style>
  <w:style w:type="paragraph" w:customStyle="1" w:styleId="EB816DD476494B87A6BB9EF10579857D">
    <w:name w:val="EB816DD476494B87A6BB9EF10579857D"/>
  </w:style>
  <w:style w:type="paragraph" w:customStyle="1" w:styleId="1235F741E08E45D9B410DE41703B0275">
    <w:name w:val="1235F741E08E45D9B410DE41703B0275"/>
  </w:style>
  <w:style w:type="paragraph" w:customStyle="1" w:styleId="3DD5FB5F0BEF4550A24FE7A52E550F7B">
    <w:name w:val="3DD5FB5F0BEF4550A24FE7A52E550F7B"/>
  </w:style>
  <w:style w:type="paragraph" w:customStyle="1" w:styleId="680E7FCEB3B74D98BBECE2B6B89C5E4E">
    <w:name w:val="680E7FCEB3B74D98BBECE2B6B89C5E4E"/>
  </w:style>
  <w:style w:type="paragraph" w:customStyle="1" w:styleId="225325677E8F452B94F8446EE1703922">
    <w:name w:val="225325677E8F452B94F8446EE1703922"/>
  </w:style>
  <w:style w:type="paragraph" w:customStyle="1" w:styleId="5B94D7222C4F42B78F10E204172C3361">
    <w:name w:val="5B94D7222C4F42B78F10E204172C3361"/>
  </w:style>
  <w:style w:type="paragraph" w:customStyle="1" w:styleId="CDFCD3289081487E88832DF606387397">
    <w:name w:val="CDFCD3289081487E88832DF606387397"/>
  </w:style>
  <w:style w:type="paragraph" w:customStyle="1" w:styleId="B6E58E851A6B4F13AE8BCB4F4D099016">
    <w:name w:val="B6E58E851A6B4F13AE8BCB4F4D099016"/>
  </w:style>
  <w:style w:type="paragraph" w:customStyle="1" w:styleId="E15FC558042047879BF89077EE64B635">
    <w:name w:val="E15FC558042047879BF89077EE64B635"/>
  </w:style>
  <w:style w:type="paragraph" w:customStyle="1" w:styleId="998C867F121B41B2A662E9130CA49F23">
    <w:name w:val="998C867F121B41B2A662E9130CA49F23"/>
  </w:style>
  <w:style w:type="paragraph" w:customStyle="1" w:styleId="B09411779FF8445DBD2774C0B9042A62">
    <w:name w:val="B09411779FF8445DBD2774C0B9042A62"/>
  </w:style>
  <w:style w:type="paragraph" w:customStyle="1" w:styleId="14DAD6C37A08412F885BFACAE71F5A4A">
    <w:name w:val="14DAD6C37A08412F885BFACAE71F5A4A"/>
  </w:style>
  <w:style w:type="paragraph" w:customStyle="1" w:styleId="5EA3354986FB49E980DF0F4390E761EE">
    <w:name w:val="5EA3354986FB49E980DF0F4390E761EE"/>
  </w:style>
  <w:style w:type="paragraph" w:customStyle="1" w:styleId="608CA697E1DA41F4B1CAC757201AB4A9">
    <w:name w:val="608CA697E1DA41F4B1CAC757201AB4A9"/>
  </w:style>
  <w:style w:type="paragraph" w:customStyle="1" w:styleId="2A73BF04C6F441A6ACB67CDB973A09E2">
    <w:name w:val="2A73BF04C6F441A6ACB67CDB973A09E2"/>
  </w:style>
  <w:style w:type="paragraph" w:customStyle="1" w:styleId="4217A7CF6EB647F89A299B37A24284EE">
    <w:name w:val="4217A7CF6EB647F89A299B37A24284EE"/>
  </w:style>
  <w:style w:type="paragraph" w:customStyle="1" w:styleId="DAC204D2EA1443ADB8BCA302908747EA">
    <w:name w:val="DAC204D2EA1443ADB8BCA302908747EA"/>
  </w:style>
  <w:style w:type="paragraph" w:customStyle="1" w:styleId="98CDC6ABB9194951970A003F4FFFE081">
    <w:name w:val="98CDC6ABB9194951970A003F4FFFE081"/>
  </w:style>
  <w:style w:type="paragraph" w:customStyle="1" w:styleId="46A1E9CBCF1D4FB3A73D1E7C1F4D9C75">
    <w:name w:val="46A1E9CBCF1D4FB3A73D1E7C1F4D9C75"/>
  </w:style>
  <w:style w:type="paragraph" w:customStyle="1" w:styleId="319180BBBC444B9D8A762D8B9F509190">
    <w:name w:val="319180BBBC444B9D8A762D8B9F509190"/>
  </w:style>
  <w:style w:type="paragraph" w:customStyle="1" w:styleId="BDADD3821B444CE3AEF0234C3D4BA519">
    <w:name w:val="BDADD3821B444CE3AEF0234C3D4BA519"/>
  </w:style>
  <w:style w:type="paragraph" w:customStyle="1" w:styleId="983FAA01B9DF421DBBC5271100638FC5">
    <w:name w:val="983FAA01B9DF421DBBC5271100638FC5"/>
  </w:style>
  <w:style w:type="paragraph" w:customStyle="1" w:styleId="1D5899B2733645B5805315E93E75CAB4">
    <w:name w:val="1D5899B2733645B5805315E93E75CAB4"/>
  </w:style>
  <w:style w:type="paragraph" w:customStyle="1" w:styleId="DFEC40743C3843F58BEB674D718F4876">
    <w:name w:val="DFEC40743C3843F58BEB674D718F4876"/>
  </w:style>
  <w:style w:type="paragraph" w:customStyle="1" w:styleId="43BBF7CDAE28425AAE15D6AEAF2D364B">
    <w:name w:val="43BBF7CDAE28425AAE15D6AEAF2D364B"/>
  </w:style>
  <w:style w:type="paragraph" w:customStyle="1" w:styleId="5AE200023E8A4B7EA70E2F53F77E6916">
    <w:name w:val="5AE200023E8A4B7EA70E2F53F77E6916"/>
  </w:style>
  <w:style w:type="paragraph" w:customStyle="1" w:styleId="1D3E49DCE2D24653B2F18EC1B7031E3F">
    <w:name w:val="1D3E49DCE2D24653B2F18EC1B7031E3F"/>
  </w:style>
  <w:style w:type="paragraph" w:customStyle="1" w:styleId="98B60C80677F4F8CB2718094BF1C2081">
    <w:name w:val="98B60C80677F4F8CB2718094BF1C2081"/>
  </w:style>
  <w:style w:type="paragraph" w:customStyle="1" w:styleId="85FA9E53F30944C98CA142126A0B841A">
    <w:name w:val="85FA9E53F30944C98CA142126A0B841A"/>
  </w:style>
  <w:style w:type="paragraph" w:customStyle="1" w:styleId="AA14F74F6C674941A73FC4F89EBB9407">
    <w:name w:val="AA14F74F6C674941A73FC4F89EBB9407"/>
  </w:style>
  <w:style w:type="paragraph" w:customStyle="1" w:styleId="42E0B85903D14AACA600C905F0D14FFC">
    <w:name w:val="42E0B85903D14AACA600C905F0D14FFC"/>
  </w:style>
  <w:style w:type="paragraph" w:customStyle="1" w:styleId="1A345154CE4841A8BA392FC52910B3F8">
    <w:name w:val="1A345154CE4841A8BA392FC52910B3F8"/>
  </w:style>
  <w:style w:type="paragraph" w:customStyle="1" w:styleId="3230E3E051794FB8A729A7F5F8B317AA">
    <w:name w:val="3230E3E051794FB8A729A7F5F8B317AA"/>
  </w:style>
  <w:style w:type="paragraph" w:customStyle="1" w:styleId="AB17C97BB01D46A5AA9849BC06B2F07D">
    <w:name w:val="AB17C97BB01D46A5AA9849BC06B2F07D"/>
  </w:style>
  <w:style w:type="paragraph" w:customStyle="1" w:styleId="1BE21D8D67924E6CADFED97A84BD524F">
    <w:name w:val="1BE21D8D67924E6CADFED97A84BD524F"/>
  </w:style>
  <w:style w:type="paragraph" w:customStyle="1" w:styleId="56D1D39D1AD045C1A8BBAE6E2BAAFA15">
    <w:name w:val="56D1D39D1AD045C1A8BBAE6E2BAAFA15"/>
  </w:style>
  <w:style w:type="paragraph" w:customStyle="1" w:styleId="01F2937042854CB692931E20BC995020">
    <w:name w:val="01F2937042854CB692931E20BC995020"/>
  </w:style>
  <w:style w:type="paragraph" w:customStyle="1" w:styleId="4C0A0739E700443B9098755873EA1612">
    <w:name w:val="4C0A0739E700443B9098755873EA1612"/>
  </w:style>
  <w:style w:type="paragraph" w:customStyle="1" w:styleId="168222A139EB4987ADF046D083DE24E9">
    <w:name w:val="168222A139EB4987ADF046D083DE24E9"/>
  </w:style>
  <w:style w:type="paragraph" w:customStyle="1" w:styleId="7A4E5D3AAAD248838DD42762BFBE91D9">
    <w:name w:val="7A4E5D3AAAD248838DD42762BFBE91D9"/>
  </w:style>
  <w:style w:type="paragraph" w:customStyle="1" w:styleId="8ED945E159A3434DA18E5FD4E8426023">
    <w:name w:val="8ED945E159A3434DA18E5FD4E8426023"/>
  </w:style>
  <w:style w:type="paragraph" w:customStyle="1" w:styleId="4E63D8DF29F84E2DBD6F581F0691481E">
    <w:name w:val="4E63D8DF29F84E2DBD6F581F0691481E"/>
  </w:style>
  <w:style w:type="paragraph" w:customStyle="1" w:styleId="5DEA06878ABD4897BA0195C98A6A44F7">
    <w:name w:val="5DEA06878ABD4897BA0195C98A6A44F7"/>
  </w:style>
  <w:style w:type="paragraph" w:customStyle="1" w:styleId="CAAB1D7881AC42DC8B5622171845D5ED">
    <w:name w:val="CAAB1D7881AC42DC8B5622171845D5ED"/>
  </w:style>
  <w:style w:type="paragraph" w:customStyle="1" w:styleId="67485BD8E9F84B268AA0A6DDC98BA6C9">
    <w:name w:val="67485BD8E9F84B268AA0A6DDC98BA6C9"/>
  </w:style>
  <w:style w:type="paragraph" w:customStyle="1" w:styleId="1F4ECC7D0E9C4237A2F51D58ECAB462C">
    <w:name w:val="1F4ECC7D0E9C4237A2F51D58ECAB462C"/>
  </w:style>
  <w:style w:type="paragraph" w:customStyle="1" w:styleId="5574D38825B243B98843DB37689DE996">
    <w:name w:val="5574D38825B243B98843DB37689DE996"/>
  </w:style>
  <w:style w:type="paragraph" w:customStyle="1" w:styleId="0A35FDE7453545E0A5238D67C32C7204">
    <w:name w:val="0A35FDE7453545E0A5238D67C32C7204"/>
  </w:style>
  <w:style w:type="paragraph" w:customStyle="1" w:styleId="127C76EDA64A4445B60B70D318908C90">
    <w:name w:val="127C76EDA64A4445B60B70D318908C90"/>
  </w:style>
  <w:style w:type="paragraph" w:customStyle="1" w:styleId="FA9BCC763169471D8B6049F0B083D1BE">
    <w:name w:val="FA9BCC763169471D8B6049F0B083D1BE"/>
  </w:style>
  <w:style w:type="paragraph" w:customStyle="1" w:styleId="B7C542FD21984F5DB5CCEFBFE2525887">
    <w:name w:val="B7C542FD21984F5DB5CCEFBFE2525887"/>
  </w:style>
  <w:style w:type="paragraph" w:customStyle="1" w:styleId="00E5C52D72564A24A680143AC59978F6">
    <w:name w:val="00E5C52D72564A24A680143AC59978F6"/>
    <w:rsid w:val="007B1615"/>
  </w:style>
  <w:style w:type="paragraph" w:customStyle="1" w:styleId="6EC9DDFCB6BD4F7BAA594FF5235A8638">
    <w:name w:val="6EC9DDFCB6BD4F7BAA594FF5235A8638"/>
    <w:rsid w:val="007B1615"/>
  </w:style>
  <w:style w:type="paragraph" w:customStyle="1" w:styleId="64630B1F5A144307806E322804D47820">
    <w:name w:val="64630B1F5A144307806E322804D47820"/>
    <w:rsid w:val="007B1615"/>
  </w:style>
  <w:style w:type="paragraph" w:customStyle="1" w:styleId="3F16E039DF1143B59179715552F3DCEE">
    <w:name w:val="3F16E039DF1143B59179715552F3DCEE"/>
    <w:rsid w:val="007B1615"/>
  </w:style>
  <w:style w:type="paragraph" w:customStyle="1" w:styleId="D36E2C25FDE54D41B28A295F8AED98BE">
    <w:name w:val="D36E2C25FDE54D41B28A295F8AED98BE"/>
    <w:rsid w:val="007B1615"/>
  </w:style>
  <w:style w:type="paragraph" w:customStyle="1" w:styleId="5C65FDC9179F46B78FA398D3EC977227">
    <w:name w:val="5C65FDC9179F46B78FA398D3EC977227"/>
    <w:rsid w:val="007B1615"/>
  </w:style>
  <w:style w:type="paragraph" w:customStyle="1" w:styleId="3D43EE92216B49F0B437FBBBB38623E2">
    <w:name w:val="3D43EE92216B49F0B437FBBBB38623E2"/>
    <w:rsid w:val="007B1615"/>
  </w:style>
  <w:style w:type="paragraph" w:customStyle="1" w:styleId="A0969E92C8544FA08D7A4EDFE4291E9E">
    <w:name w:val="A0969E92C8544FA08D7A4EDFE4291E9E"/>
    <w:rsid w:val="007B1615"/>
  </w:style>
  <w:style w:type="paragraph" w:customStyle="1" w:styleId="4A90178304B74A40856DA4A28F60745B">
    <w:name w:val="4A90178304B74A40856DA4A28F60745B"/>
    <w:rsid w:val="007B1615"/>
  </w:style>
  <w:style w:type="paragraph" w:customStyle="1" w:styleId="B3233A89CB234DD4A475D25DC1D78EF8">
    <w:name w:val="B3233A89CB234DD4A475D25DC1D78EF8"/>
    <w:rsid w:val="007B16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1DC95FE-2BE6-460C-9B2E-B7960BEA6B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2189-D211-4EF3-B5FA-5B78FBAFE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25D2C8-6850-4290-ADCF-6EF21E5F611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multi-page resume</Template>
  <TotalTime>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2023-10-17T16:43:00Z</dcterms:created>
  <dcterms:modified xsi:type="dcterms:W3CDTF">2023-10-17T17:56:00Z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